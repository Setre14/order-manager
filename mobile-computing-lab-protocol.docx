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297DCB" w:rsidRPr="000142CC" w:rsidRDefault="00297DCB" w:rsidP="00983255">
      <w:pPr>
        <w:sectPr w:rsidR="00297DCB" w:rsidRPr="000142CC" w:rsidSect="002217BD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</w:p>
    <w:p w14:paraId="7BCD1DFD" w14:textId="77777777" w:rsidR="003706E8" w:rsidRPr="002217BD" w:rsidRDefault="6C21E469" w:rsidP="003706E8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6C21E469">
        <w:rPr>
          <w:lang w:val="en-US"/>
        </w:rPr>
        <w:t>Submitted by</w:t>
      </w:r>
    </w:p>
    <w:p w14:paraId="74A817AB" w14:textId="7301C675" w:rsidR="6C21E469" w:rsidRDefault="6C21E469" w:rsidP="6C21E469">
      <w:pPr>
        <w:pStyle w:val="InformationenzumAbsender"/>
        <w:framePr w:wrap="around"/>
        <w:rPr>
          <w:lang w:val="en-US"/>
        </w:rPr>
      </w:pPr>
    </w:p>
    <w:p w14:paraId="5DAB6C7B" w14:textId="77777777" w:rsidR="003706E8" w:rsidRPr="002217BD" w:rsidRDefault="003706E8" w:rsidP="003706E8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1FE2579D" w14:textId="7B750244" w:rsidR="00202B86" w:rsidRPr="00202B86" w:rsidRDefault="00202B86" w:rsidP="00202B86">
      <w:pPr>
        <w:pStyle w:val="paragraph"/>
        <w:framePr w:w="2194" w:h="3385" w:hSpace="142" w:wrap="around" w:vAnchor="page" w:hAnchor="page" w:x="8897" w:y="3074" w:anchorLock="1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4"/>
          <w:szCs w:val="14"/>
          <w:lang w:val="en-US"/>
        </w:rPr>
      </w:pPr>
      <w:r w:rsidRPr="00202B86">
        <w:rPr>
          <w:rStyle w:val="normaltextrun"/>
          <w:rFonts w:ascii="Calibri" w:hAnsi="Calibri" w:cs="Calibri"/>
          <w:b/>
          <w:bCs/>
          <w:sz w:val="18"/>
          <w:szCs w:val="18"/>
          <w:lang w:val="en-US"/>
        </w:rPr>
        <w:t>Schuster Simon, k01612746</w:t>
      </w:r>
      <w:r w:rsidRPr="00202B86">
        <w:rPr>
          <w:rStyle w:val="eop"/>
          <w:rFonts w:ascii="Calibri" w:hAnsi="Calibri" w:cs="Calibri"/>
          <w:b/>
          <w:bCs/>
          <w:sz w:val="18"/>
          <w:szCs w:val="18"/>
          <w:lang w:val="en-US"/>
        </w:rPr>
        <w:t> </w:t>
      </w:r>
    </w:p>
    <w:p w14:paraId="4947EF70" w14:textId="5FE4F14B" w:rsidR="00202B86" w:rsidRPr="00202B86" w:rsidRDefault="00202B86" w:rsidP="00202B86">
      <w:pPr>
        <w:pStyle w:val="paragraph"/>
        <w:framePr w:w="2194" w:h="3385" w:hSpace="142" w:wrap="around" w:vAnchor="page" w:hAnchor="page" w:x="8897" w:y="3074" w:anchorLock="1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4"/>
          <w:szCs w:val="14"/>
          <w:lang w:val="en-US"/>
        </w:rPr>
      </w:pPr>
      <w:r w:rsidRPr="00202B86">
        <w:rPr>
          <w:rStyle w:val="normaltextrun"/>
          <w:rFonts w:ascii="Calibri" w:hAnsi="Calibri" w:cs="Calibri"/>
          <w:b/>
          <w:bCs/>
          <w:sz w:val="18"/>
          <w:szCs w:val="18"/>
          <w:lang w:val="en-US"/>
        </w:rPr>
        <w:t>Mader Florian, k01609425</w:t>
      </w:r>
      <w:r w:rsidRPr="00202B86">
        <w:rPr>
          <w:rStyle w:val="eop"/>
          <w:rFonts w:ascii="Calibri" w:hAnsi="Calibri" w:cs="Calibri"/>
          <w:b/>
          <w:bCs/>
          <w:sz w:val="18"/>
          <w:szCs w:val="18"/>
          <w:lang w:val="en-US"/>
        </w:rPr>
        <w:t> </w:t>
      </w:r>
    </w:p>
    <w:p w14:paraId="02EB378F" w14:textId="77777777" w:rsidR="003706E8" w:rsidRPr="002217BD" w:rsidRDefault="003706E8" w:rsidP="003706E8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2C16B0D4" w14:textId="77777777" w:rsidR="00990B20" w:rsidRPr="00990B20" w:rsidRDefault="00BF3F45" w:rsidP="00990B20">
      <w:pPr>
        <w:pStyle w:val="Heading1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1" layoutInCell="1" allowOverlap="1" wp14:anchorId="1EC61BC6" wp14:editId="31242C4F">
                <wp:simplePos x="0" y="0"/>
                <wp:positionH relativeFrom="column">
                  <wp:posOffset>-292735</wp:posOffset>
                </wp:positionH>
                <wp:positionV relativeFrom="page">
                  <wp:posOffset>6839585</wp:posOffset>
                </wp:positionV>
                <wp:extent cx="5118100" cy="2683510"/>
                <wp:effectExtent l="0" t="0" r="0" b="254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0" cy="268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EF729" w14:textId="77777777" w:rsidR="00C02ACF" w:rsidRPr="002217BD" w:rsidRDefault="00990B20" w:rsidP="00C02ACF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Computing Lecture 2018/19</w:t>
                            </w:r>
                          </w:p>
                          <w:p w14:paraId="6A05A809" w14:textId="77777777" w:rsidR="00C02ACF" w:rsidRDefault="00C02ACF" w:rsidP="00C02ACF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</w:p>
                          <w:p w14:paraId="5A39BBE3" w14:textId="77777777" w:rsidR="00BF3F45" w:rsidRPr="002217BD" w:rsidRDefault="00BF3F45" w:rsidP="009840CC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61BC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05pt;margin-top:538.55pt;width:403pt;height:211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" filled="f" stroked="f">
                <v:textbox>
                  <w:txbxContent>
                    <w:p w14:paraId="611EF729" w14:textId="77777777" w:rsidR="00C02ACF" w:rsidRPr="002217BD" w:rsidRDefault="00990B20" w:rsidP="00C02ACF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Computing Lecture 2018/19</w:t>
                      </w:r>
                    </w:p>
                    <w:p w14:paraId="6A05A809" w14:textId="77777777" w:rsidR="00C02ACF" w:rsidRDefault="00C02ACF" w:rsidP="00C02ACF">
                      <w:pPr>
                        <w:pStyle w:val="Subtitle"/>
                        <w:rPr>
                          <w:lang w:val="en-US"/>
                        </w:rPr>
                      </w:pPr>
                    </w:p>
                    <w:p w14:paraId="5A39BBE3" w14:textId="77777777" w:rsidR="00BF3F45" w:rsidRPr="002217BD" w:rsidRDefault="00BF3F45" w:rsidP="009840CC">
                      <w:pPr>
                        <w:pStyle w:val="Subtitle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54F27B45" wp14:editId="756FF9E7">
                <wp:simplePos x="0" y="0"/>
                <wp:positionH relativeFrom="column">
                  <wp:posOffset>-289560</wp:posOffset>
                </wp:positionH>
                <wp:positionV relativeFrom="page">
                  <wp:posOffset>1971675</wp:posOffset>
                </wp:positionV>
                <wp:extent cx="4791075" cy="3288030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3288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B940D" w14:textId="77777777" w:rsidR="002026FC" w:rsidRDefault="002026FC" w:rsidP="004A5B02">
                            <w:pPr>
                              <w:pStyle w:val="Title"/>
                              <w:spacing w:line="199" w:lineRule="auto"/>
                            </w:pPr>
                          </w:p>
                          <w:p w14:paraId="0E27B00A" w14:textId="77777777" w:rsidR="002026FC" w:rsidRDefault="002026FC" w:rsidP="004A5B02">
                            <w:pPr>
                              <w:pStyle w:val="Title"/>
                              <w:spacing w:line="199" w:lineRule="auto"/>
                            </w:pPr>
                          </w:p>
                          <w:p w14:paraId="21CA8EEA" w14:textId="77777777" w:rsidR="000D62F4" w:rsidRDefault="00990B20" w:rsidP="004A5B02">
                            <w:pPr>
                              <w:pStyle w:val="Title"/>
                              <w:spacing w:line="199" w:lineRule="auto"/>
                              <w:rPr>
                                <w:caps w:val="0"/>
                              </w:rPr>
                            </w:pPr>
                            <w:r>
                              <w:rPr>
                                <w:caps w:val="0"/>
                              </w:rPr>
                              <w:t xml:space="preserve">Lab Protocol </w:t>
                            </w:r>
                          </w:p>
                          <w:p w14:paraId="71D16018" w14:textId="77777777" w:rsidR="00990B20" w:rsidRPr="00990B20" w:rsidRDefault="00990B20" w:rsidP="00990B20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de-AT"/>
                              </w:rPr>
                            </w:pPr>
                            <w:r w:rsidRPr="00990B20">
                              <w:rPr>
                                <w:b/>
                                <w:color w:val="000000" w:themeColor="text1"/>
                                <w:sz w:val="28"/>
                                <w:lang w:val="de-AT"/>
                              </w:rPr>
                              <w:t xml:space="preserve">Wireless Link Performance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27B45" id="_x0000_s1027" type="#_x0000_t202" style="position:absolute;margin-left:-22.8pt;margin-top:155.25pt;width:377.25pt;height:25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" filled="f" stroked="f">
                <v:textbox>
                  <w:txbxContent>
                    <w:p w14:paraId="0D0B940D" w14:textId="77777777" w:rsidR="002026FC" w:rsidRDefault="002026FC" w:rsidP="004A5B02">
                      <w:pPr>
                        <w:pStyle w:val="Title"/>
                        <w:spacing w:line="199" w:lineRule="auto"/>
                      </w:pPr>
                    </w:p>
                    <w:p w14:paraId="0E27B00A" w14:textId="77777777" w:rsidR="002026FC" w:rsidRDefault="002026FC" w:rsidP="004A5B02">
                      <w:pPr>
                        <w:pStyle w:val="Title"/>
                        <w:spacing w:line="199" w:lineRule="auto"/>
                      </w:pPr>
                    </w:p>
                    <w:p w14:paraId="21CA8EEA" w14:textId="77777777" w:rsidR="000D62F4" w:rsidRDefault="00990B20" w:rsidP="004A5B02">
                      <w:pPr>
                        <w:pStyle w:val="Title"/>
                        <w:spacing w:line="199" w:lineRule="auto"/>
                        <w:rPr>
                          <w:caps w:val="0"/>
                        </w:rPr>
                      </w:pPr>
                      <w:r>
                        <w:rPr>
                          <w:caps w:val="0"/>
                        </w:rPr>
                        <w:t xml:space="preserve">Lab Protocol </w:t>
                      </w:r>
                    </w:p>
                    <w:p w14:paraId="71D16018" w14:textId="77777777" w:rsidR="00990B20" w:rsidRPr="00990B20" w:rsidRDefault="00990B20" w:rsidP="00990B20">
                      <w:pPr>
                        <w:rPr>
                          <w:b/>
                          <w:color w:val="000000" w:themeColor="text1"/>
                          <w:sz w:val="28"/>
                          <w:lang w:val="de-AT"/>
                        </w:rPr>
                      </w:pPr>
                      <w:r w:rsidRPr="00990B20">
                        <w:rPr>
                          <w:b/>
                          <w:color w:val="000000" w:themeColor="text1"/>
                          <w:sz w:val="28"/>
                          <w:lang w:val="de-AT"/>
                        </w:rPr>
                        <w:t xml:space="preserve">Wireless Link Performance 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</w:rPr>
        <w:drawing>
          <wp:anchor distT="0" distB="0" distL="114300" distR="114300" simplePos="0" relativeHeight="251658241" behindDoc="0" locked="1" layoutInCell="1" allowOverlap="1" wp14:anchorId="63D30C13" wp14:editId="32832A2B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06" w:rsidRPr="00202B86">
        <w:rPr>
          <w:lang w:val="en-US"/>
        </w:rPr>
        <w:br w:type="page"/>
      </w:r>
      <w:r w:rsidR="00990B20">
        <w:t>Measuring Latency and Throughput</w:t>
      </w:r>
    </w:p>
    <w:p w14:paraId="719DA049" w14:textId="3F3643A0" w:rsidR="00D82D6C" w:rsidRDefault="00990B20" w:rsidP="00005898">
      <w:pPr>
        <w:pStyle w:val="ListParagraph"/>
        <w:numPr>
          <w:ilvl w:val="0"/>
          <w:numId w:val="4"/>
        </w:numPr>
      </w:pPr>
      <w:r w:rsidRPr="00990B20">
        <w:rPr>
          <w:b/>
        </w:rPr>
        <w:t>Task Description</w:t>
      </w:r>
      <w:r>
        <w:t xml:space="preserve"> </w:t>
      </w:r>
    </w:p>
    <w:p w14:paraId="71E4F767" w14:textId="5E42F585" w:rsidR="00D82D6C" w:rsidRDefault="00D82D6C" w:rsidP="00990B20">
      <w:pPr>
        <w:pStyle w:val="ListParagraph"/>
      </w:pPr>
      <w:r>
        <w:t>The aim of this task is to perform ne</w:t>
      </w:r>
      <w:r w:rsidR="000C5737">
        <w:t>twork speed tests (</w:t>
      </w:r>
      <w:r w:rsidR="009E3D84">
        <w:t xml:space="preserve">RRT and </w:t>
      </w:r>
      <w:r w:rsidR="0000496B">
        <w:t>throughput)</w:t>
      </w:r>
      <w:r w:rsidR="00A15FD8">
        <w:t xml:space="preserve"> in 3 scenarios where </w:t>
      </w:r>
      <w:r w:rsidR="00D512B8">
        <w:t>at lea</w:t>
      </w:r>
      <w:r w:rsidR="0017361F">
        <w:t>st one of the following factors differs:</w:t>
      </w:r>
    </w:p>
    <w:p w14:paraId="039BA714" w14:textId="3D9C771B" w:rsidR="0017361F" w:rsidRDefault="0017361F" w:rsidP="0017361F">
      <w:pPr>
        <w:pStyle w:val="ListParagraph"/>
        <w:numPr>
          <w:ilvl w:val="0"/>
          <w:numId w:val="6"/>
        </w:numPr>
      </w:pPr>
      <w:r>
        <w:t>Location</w:t>
      </w:r>
    </w:p>
    <w:p w14:paraId="00E82E8F" w14:textId="207C3488" w:rsidR="0017361F" w:rsidRDefault="0017361F" w:rsidP="0017361F">
      <w:pPr>
        <w:pStyle w:val="ListParagraph"/>
        <w:numPr>
          <w:ilvl w:val="0"/>
          <w:numId w:val="6"/>
        </w:numPr>
      </w:pPr>
      <w:r>
        <w:t>Device</w:t>
      </w:r>
    </w:p>
    <w:p w14:paraId="0BB88353" w14:textId="1F562806" w:rsidR="0017361F" w:rsidRDefault="00C152BF" w:rsidP="0017361F">
      <w:pPr>
        <w:pStyle w:val="ListParagraph"/>
        <w:numPr>
          <w:ilvl w:val="0"/>
          <w:numId w:val="6"/>
        </w:numPr>
      </w:pPr>
      <w:r>
        <w:t xml:space="preserve">Internet connection (WLAN, </w:t>
      </w:r>
      <w:proofErr w:type="gramStart"/>
      <w:r>
        <w:t>LTE,..</w:t>
      </w:r>
      <w:proofErr w:type="gramEnd"/>
      <w:r>
        <w:t>)</w:t>
      </w:r>
    </w:p>
    <w:p w14:paraId="2E528115" w14:textId="6468A0B6" w:rsidR="00C152BF" w:rsidRDefault="00992480" w:rsidP="0017361F">
      <w:pPr>
        <w:pStyle w:val="ListParagraph"/>
        <w:numPr>
          <w:ilvl w:val="0"/>
          <w:numId w:val="6"/>
        </w:numPr>
      </w:pPr>
      <w:r>
        <w:t>Network speed test (</w:t>
      </w:r>
      <w:r w:rsidR="00005898" w:rsidRPr="00005898">
        <w:t>www.speedtest.net or www.tarife.at/speedtest)</w:t>
      </w:r>
    </w:p>
    <w:p w14:paraId="4B94D5A5" w14:textId="77777777" w:rsidR="00990B20" w:rsidRDefault="00990B20" w:rsidP="00990B20"/>
    <w:p w14:paraId="489B5421" w14:textId="77777777" w:rsidR="00990B20" w:rsidRDefault="00990B20" w:rsidP="00783028">
      <w:pPr>
        <w:pStyle w:val="ListParagraph"/>
        <w:numPr>
          <w:ilvl w:val="0"/>
          <w:numId w:val="4"/>
        </w:numPr>
      </w:pPr>
      <w:r>
        <w:rPr>
          <w:b/>
        </w:rPr>
        <w:t>Experiment Setup</w:t>
      </w:r>
      <w:r>
        <w:t xml:space="preserve"> </w:t>
      </w:r>
    </w:p>
    <w:p w14:paraId="354D4E69" w14:textId="08485584" w:rsidR="00990B20" w:rsidRPr="00005898" w:rsidRDefault="00990B20" w:rsidP="00990B20">
      <w:pPr>
        <w:pStyle w:val="ListParagraph"/>
      </w:pPr>
      <w:r w:rsidRPr="00005898">
        <w:t>The measurements were performed at the following location using the following networking technologies:</w:t>
      </w:r>
    </w:p>
    <w:p w14:paraId="3DEEC669" w14:textId="77777777" w:rsidR="00990B20" w:rsidRDefault="00990B20" w:rsidP="00990B2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843"/>
        <w:gridCol w:w="2551"/>
        <w:gridCol w:w="2715"/>
      </w:tblGrid>
      <w:tr w:rsidR="001C072F" w14:paraId="1740AED9" w14:textId="09D6E06F" w:rsidTr="00DB2264">
        <w:tc>
          <w:tcPr>
            <w:tcW w:w="1798" w:type="dxa"/>
          </w:tcPr>
          <w:p w14:paraId="48A8CA9C" w14:textId="77777777" w:rsidR="001C072F" w:rsidRDefault="001C072F" w:rsidP="00990B20">
            <w:pPr>
              <w:pStyle w:val="ListParagraph"/>
              <w:ind w:left="0"/>
            </w:pPr>
          </w:p>
        </w:tc>
        <w:tc>
          <w:tcPr>
            <w:tcW w:w="1843" w:type="dxa"/>
          </w:tcPr>
          <w:p w14:paraId="0E71A608" w14:textId="5AFE45AC" w:rsidR="001C072F" w:rsidRPr="00DB2264" w:rsidRDefault="001C072F" w:rsidP="00990B20">
            <w:pPr>
              <w:pStyle w:val="ListParagraph"/>
              <w:ind w:left="0"/>
              <w:rPr>
                <w:b/>
                <w:bCs/>
              </w:rPr>
            </w:pPr>
            <w:r w:rsidRPr="00DB2264">
              <w:rPr>
                <w:b/>
                <w:bCs/>
              </w:rPr>
              <w:t>Device</w:t>
            </w:r>
          </w:p>
        </w:tc>
        <w:tc>
          <w:tcPr>
            <w:tcW w:w="2551" w:type="dxa"/>
          </w:tcPr>
          <w:p w14:paraId="38FB2ED7" w14:textId="08E31025" w:rsidR="001C072F" w:rsidRPr="00DB2264" w:rsidRDefault="001C072F" w:rsidP="00990B20">
            <w:pPr>
              <w:pStyle w:val="ListParagraph"/>
              <w:ind w:left="0"/>
              <w:rPr>
                <w:b/>
                <w:bCs/>
              </w:rPr>
            </w:pPr>
            <w:r w:rsidRPr="00DB2264">
              <w:rPr>
                <w:b/>
                <w:bCs/>
              </w:rPr>
              <w:t>Location</w:t>
            </w:r>
          </w:p>
        </w:tc>
        <w:tc>
          <w:tcPr>
            <w:tcW w:w="2715" w:type="dxa"/>
          </w:tcPr>
          <w:p w14:paraId="136CB8CD" w14:textId="20769393" w:rsidR="001C072F" w:rsidRPr="00DB2264" w:rsidRDefault="001C072F" w:rsidP="00990B20">
            <w:pPr>
              <w:pStyle w:val="ListParagraph"/>
              <w:ind w:left="0"/>
              <w:rPr>
                <w:b/>
                <w:bCs/>
              </w:rPr>
            </w:pPr>
            <w:r w:rsidRPr="00DB2264">
              <w:rPr>
                <w:b/>
                <w:bCs/>
              </w:rPr>
              <w:t>Network connection</w:t>
            </w:r>
          </w:p>
        </w:tc>
      </w:tr>
      <w:tr w:rsidR="001C072F" w14:paraId="277014A8" w14:textId="1D3878B8" w:rsidTr="00DB2264">
        <w:tc>
          <w:tcPr>
            <w:tcW w:w="1798" w:type="dxa"/>
          </w:tcPr>
          <w:p w14:paraId="27806BE9" w14:textId="657CB9E4" w:rsidR="001C072F" w:rsidRPr="00DB2264" w:rsidRDefault="001C072F" w:rsidP="00990B20">
            <w:pPr>
              <w:pStyle w:val="ListParagraph"/>
              <w:ind w:left="0"/>
              <w:rPr>
                <w:b/>
                <w:bCs/>
              </w:rPr>
            </w:pPr>
            <w:r w:rsidRPr="00DB2264">
              <w:rPr>
                <w:b/>
                <w:bCs/>
              </w:rPr>
              <w:t>Scenario 1</w:t>
            </w:r>
          </w:p>
        </w:tc>
        <w:tc>
          <w:tcPr>
            <w:tcW w:w="1843" w:type="dxa"/>
          </w:tcPr>
          <w:p w14:paraId="04B8A283" w14:textId="10BFFE70" w:rsidR="001C072F" w:rsidRDefault="00790536" w:rsidP="00990B20">
            <w:pPr>
              <w:pStyle w:val="ListParagraph"/>
              <w:ind w:left="0"/>
            </w:pPr>
            <w:r>
              <w:t>Laptop</w:t>
            </w:r>
          </w:p>
        </w:tc>
        <w:tc>
          <w:tcPr>
            <w:tcW w:w="2551" w:type="dxa"/>
          </w:tcPr>
          <w:p w14:paraId="3A3F3F67" w14:textId="385BA738" w:rsidR="001C072F" w:rsidRDefault="00790536" w:rsidP="00990B20">
            <w:pPr>
              <w:pStyle w:val="ListParagraph"/>
              <w:ind w:left="0"/>
            </w:pPr>
            <w:r>
              <w:t>HS 19</w:t>
            </w:r>
          </w:p>
        </w:tc>
        <w:tc>
          <w:tcPr>
            <w:tcW w:w="2715" w:type="dxa"/>
          </w:tcPr>
          <w:p w14:paraId="1A7BDCD3" w14:textId="3BFCA139" w:rsidR="001C072F" w:rsidRDefault="008C7F48" w:rsidP="00990B20">
            <w:pPr>
              <w:pStyle w:val="ListParagraph"/>
              <w:ind w:left="0"/>
            </w:pPr>
            <w:proofErr w:type="spellStart"/>
            <w:r w:rsidRPr="008C7F48">
              <w:t>edurom</w:t>
            </w:r>
            <w:proofErr w:type="spellEnd"/>
          </w:p>
        </w:tc>
      </w:tr>
      <w:tr w:rsidR="00A75F4F" w14:paraId="260DFD59" w14:textId="73E85F25" w:rsidTr="00DB2264">
        <w:tc>
          <w:tcPr>
            <w:tcW w:w="1798" w:type="dxa"/>
          </w:tcPr>
          <w:p w14:paraId="11D53A64" w14:textId="4402697D" w:rsidR="00A75F4F" w:rsidRPr="00DB2264" w:rsidRDefault="00A75F4F" w:rsidP="00A75F4F">
            <w:pPr>
              <w:pStyle w:val="ListParagraph"/>
              <w:ind w:left="0"/>
              <w:rPr>
                <w:b/>
                <w:bCs/>
              </w:rPr>
            </w:pPr>
            <w:r w:rsidRPr="00DB2264">
              <w:rPr>
                <w:b/>
                <w:bCs/>
              </w:rPr>
              <w:t>Scenario 2</w:t>
            </w:r>
          </w:p>
        </w:tc>
        <w:tc>
          <w:tcPr>
            <w:tcW w:w="1843" w:type="dxa"/>
          </w:tcPr>
          <w:p w14:paraId="3C2DBB23" w14:textId="5CD64359" w:rsidR="00A75F4F" w:rsidRDefault="003A10EA" w:rsidP="00A75F4F">
            <w:pPr>
              <w:pStyle w:val="ListParagraph"/>
              <w:ind w:left="0"/>
            </w:pPr>
            <w:r>
              <w:rPr>
                <w:rFonts w:ascii="Calibri" w:eastAsia="Calibri" w:hAnsi="Calibri" w:cs="Calibri"/>
                <w:color w:val="000000" w:themeColor="text1"/>
              </w:rPr>
              <w:t>OnePlus 6T</w:t>
            </w:r>
          </w:p>
        </w:tc>
        <w:tc>
          <w:tcPr>
            <w:tcW w:w="2551" w:type="dxa"/>
          </w:tcPr>
          <w:p w14:paraId="4170F905" w14:textId="3C073BA3" w:rsidR="00A75F4F" w:rsidRDefault="00A75F4F" w:rsidP="00A75F4F">
            <w:pPr>
              <w:pStyle w:val="ListParagraph"/>
              <w:ind w:left="0"/>
            </w:pPr>
            <w:r>
              <w:t>S2 044</w:t>
            </w:r>
          </w:p>
        </w:tc>
        <w:tc>
          <w:tcPr>
            <w:tcW w:w="2715" w:type="dxa"/>
          </w:tcPr>
          <w:p w14:paraId="3496FA44" w14:textId="7ABF6704" w:rsidR="00A75F4F" w:rsidRDefault="00A75F4F" w:rsidP="00A75F4F">
            <w:pPr>
              <w:pStyle w:val="ListParagraph"/>
              <w:ind w:left="0"/>
            </w:pPr>
            <w:r>
              <w:t>4G</w:t>
            </w:r>
          </w:p>
        </w:tc>
      </w:tr>
      <w:tr w:rsidR="00A75F4F" w14:paraId="47919E9E" w14:textId="1BC19F90" w:rsidTr="00DB2264">
        <w:trPr>
          <w:trHeight w:val="310"/>
        </w:trPr>
        <w:tc>
          <w:tcPr>
            <w:tcW w:w="1798" w:type="dxa"/>
          </w:tcPr>
          <w:p w14:paraId="01BD1295" w14:textId="79648B8D" w:rsidR="00A75F4F" w:rsidRPr="00DB2264" w:rsidRDefault="00A75F4F" w:rsidP="00A75F4F">
            <w:pPr>
              <w:pStyle w:val="ListParagraph"/>
              <w:ind w:left="0"/>
              <w:rPr>
                <w:b/>
                <w:bCs/>
              </w:rPr>
            </w:pPr>
            <w:r w:rsidRPr="00DB2264">
              <w:rPr>
                <w:b/>
                <w:bCs/>
              </w:rPr>
              <w:t>Scenario 3</w:t>
            </w:r>
          </w:p>
        </w:tc>
        <w:tc>
          <w:tcPr>
            <w:tcW w:w="1843" w:type="dxa"/>
          </w:tcPr>
          <w:p w14:paraId="4D7E8A09" w14:textId="6BA9E3A4" w:rsidR="00A75F4F" w:rsidRDefault="003A10EA" w:rsidP="00A75F4F">
            <w:pPr>
              <w:pStyle w:val="ListParagraph"/>
              <w:ind w:left="0"/>
            </w:pPr>
            <w:r>
              <w:rPr>
                <w:rFonts w:ascii="Calibri" w:eastAsia="Calibri" w:hAnsi="Calibri" w:cs="Calibri"/>
                <w:color w:val="000000" w:themeColor="text1"/>
              </w:rPr>
              <w:t>OnePlus 6T</w:t>
            </w:r>
          </w:p>
        </w:tc>
        <w:tc>
          <w:tcPr>
            <w:tcW w:w="2551" w:type="dxa"/>
          </w:tcPr>
          <w:p w14:paraId="0A82660C" w14:textId="1B9A36BE" w:rsidR="00A75F4F" w:rsidRDefault="00A75F4F" w:rsidP="00A75F4F">
            <w:pPr>
              <w:pStyle w:val="ListParagraph"/>
              <w:ind w:left="0"/>
            </w:pPr>
            <w:r>
              <w:t>HS 19</w:t>
            </w:r>
          </w:p>
        </w:tc>
        <w:tc>
          <w:tcPr>
            <w:tcW w:w="2715" w:type="dxa"/>
          </w:tcPr>
          <w:p w14:paraId="6E13223D" w14:textId="12613D4F" w:rsidR="00A75F4F" w:rsidRDefault="008C7F48" w:rsidP="00A75F4F">
            <w:pPr>
              <w:pStyle w:val="ListParagraph"/>
              <w:ind w:left="0"/>
            </w:pPr>
            <w:proofErr w:type="spellStart"/>
            <w:r w:rsidRPr="008C7F48">
              <w:t>edurom</w:t>
            </w:r>
            <w:proofErr w:type="spellEnd"/>
          </w:p>
        </w:tc>
      </w:tr>
    </w:tbl>
    <w:p w14:paraId="6B684187" w14:textId="047581B9" w:rsidR="00F25523" w:rsidRDefault="00F25523" w:rsidP="00F25523"/>
    <w:p w14:paraId="370DFD2A" w14:textId="1B261E47" w:rsidR="00F25523" w:rsidRPr="00005898" w:rsidRDefault="00F25523" w:rsidP="00F25523">
      <w:pPr>
        <w:ind w:left="709"/>
      </w:pPr>
      <w:r>
        <w:t>All three</w:t>
      </w:r>
      <w:r w:rsidR="00705BEC">
        <w:t xml:space="preserve"> setups used the </w:t>
      </w:r>
      <w:r w:rsidR="004F065C">
        <w:t xml:space="preserve">network speed test </w:t>
      </w:r>
      <w:r w:rsidR="004F065C" w:rsidRPr="00D925EB">
        <w:rPr>
          <w:b/>
          <w:bCs/>
        </w:rPr>
        <w:t>www.speedtest.net</w:t>
      </w:r>
      <w:r w:rsidR="004F065C">
        <w:t>.</w:t>
      </w:r>
    </w:p>
    <w:p w14:paraId="3656B9AB" w14:textId="77777777" w:rsidR="00783028" w:rsidRPr="00783028" w:rsidRDefault="00783028" w:rsidP="00783028">
      <w:pPr>
        <w:pStyle w:val="ListParagraph"/>
        <w:ind w:left="1440"/>
        <w:rPr>
          <w:highlight w:val="yellow"/>
        </w:rPr>
      </w:pPr>
    </w:p>
    <w:p w14:paraId="3AE2520B" w14:textId="77777777" w:rsidR="00990B20" w:rsidRPr="00990B20" w:rsidRDefault="00990B20" w:rsidP="00783028">
      <w:pPr>
        <w:pStyle w:val="ListParagraph"/>
        <w:numPr>
          <w:ilvl w:val="0"/>
          <w:numId w:val="4"/>
        </w:numPr>
      </w:pPr>
      <w:r>
        <w:t xml:space="preserve">  </w:t>
      </w:r>
      <w:r>
        <w:rPr>
          <w:b/>
        </w:rPr>
        <w:t>Experiment Result</w:t>
      </w:r>
    </w:p>
    <w:p w14:paraId="784C6E8A" w14:textId="77777777" w:rsidR="00990B20" w:rsidRPr="00990B20" w:rsidRDefault="00990B20" w:rsidP="00783028">
      <w:pPr>
        <w:pStyle w:val="ListParagraph"/>
        <w:numPr>
          <w:ilvl w:val="1"/>
          <w:numId w:val="4"/>
        </w:numPr>
      </w:pPr>
      <w:r>
        <w:rPr>
          <w:b/>
        </w:rPr>
        <w:t>Latency / Round Trip Time</w:t>
      </w:r>
    </w:p>
    <w:p w14:paraId="4982B4A3" w14:textId="7BDD065F" w:rsidR="00990B20" w:rsidRDefault="00990B20" w:rsidP="00783028">
      <w:pPr>
        <w:pStyle w:val="ListParagraph"/>
        <w:numPr>
          <w:ilvl w:val="1"/>
          <w:numId w:val="4"/>
        </w:numPr>
      </w:pPr>
      <w:r>
        <w:rPr>
          <w:b/>
        </w:rPr>
        <w:t>Throughput / Data Rate</w:t>
      </w:r>
      <w:r>
        <w:t xml:space="preserve"> </w:t>
      </w:r>
    </w:p>
    <w:p w14:paraId="3A9AE857" w14:textId="78522EDD" w:rsidR="3C373E68" w:rsidRDefault="3C373E68" w:rsidP="3C373E68">
      <w:pPr>
        <w:spacing w:line="257" w:lineRule="auto"/>
      </w:pPr>
    </w:p>
    <w:tbl>
      <w:tblPr>
        <w:tblStyle w:val="TableJKU"/>
        <w:tblW w:w="0" w:type="auto"/>
        <w:tblLayout w:type="fixed"/>
        <w:tblLook w:val="06A0" w:firstRow="1" w:lastRow="0" w:firstColumn="1" w:lastColumn="0" w:noHBand="1" w:noVBand="1"/>
      </w:tblPr>
      <w:tblGrid>
        <w:gridCol w:w="2353"/>
        <w:gridCol w:w="2353"/>
        <w:gridCol w:w="2353"/>
        <w:gridCol w:w="2353"/>
      </w:tblGrid>
      <w:tr w:rsidR="008C7F48" w14:paraId="15CF456D" w14:textId="77777777" w:rsidTr="1655F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top"/>
          </w:tcPr>
          <w:p w14:paraId="4512C277" w14:textId="0439D378" w:rsidR="008C7F48" w:rsidRDefault="008E789F" w:rsidP="008C7F48">
            <w:proofErr w:type="spellStart"/>
            <w:r>
              <w:t>Szenario</w:t>
            </w:r>
            <w:proofErr w:type="spellEnd"/>
            <w:r>
              <w:t xml:space="preserve"> 1</w:t>
            </w:r>
          </w:p>
        </w:tc>
        <w:tc>
          <w:tcPr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top"/>
          </w:tcPr>
          <w:p w14:paraId="1238C8BE" w14:textId="58D37DDC" w:rsidR="008C7F48" w:rsidRDefault="00106D04" w:rsidP="008C7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8C7F48">
              <w:t>aptop</w:t>
            </w:r>
          </w:p>
        </w:tc>
        <w:tc>
          <w:tcPr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top"/>
          </w:tcPr>
          <w:p w14:paraId="28A70CA6" w14:textId="1862D5AC" w:rsidR="008C7F48" w:rsidRDefault="008C7F48" w:rsidP="008C7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HS 19</w:t>
            </w:r>
          </w:p>
        </w:tc>
        <w:tc>
          <w:tcPr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top"/>
          </w:tcPr>
          <w:p w14:paraId="2CE0F876" w14:textId="441B25D9" w:rsidR="008C7F48" w:rsidRDefault="008C7F48" w:rsidP="008C7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DB4932">
              <w:rPr>
                <w:rFonts w:ascii="Calibri" w:eastAsia="Calibri" w:hAnsi="Calibri" w:cs="Calibri"/>
                <w:color w:val="000000" w:themeColor="text1"/>
              </w:rPr>
              <w:t>eduroam</w:t>
            </w:r>
            <w:proofErr w:type="spellEnd"/>
          </w:p>
        </w:tc>
      </w:tr>
      <w:tr w:rsidR="008C7F48" w14:paraId="55002132" w14:textId="77777777" w:rsidTr="2ADB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4642A0D" w14:textId="05C5565F" w:rsidR="008C7F48" w:rsidRDefault="008C7F48" w:rsidP="008C7F48"/>
        </w:tc>
        <w:tc>
          <w:tcPr>
            <w:tcW w:w="2353" w:type="dxa"/>
          </w:tcPr>
          <w:p w14:paraId="79D80CB3" w14:textId="4E99E1CB" w:rsidR="008C7F48" w:rsidRDefault="0099357D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RRT [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]</w:t>
            </w:r>
          </w:p>
        </w:tc>
        <w:tc>
          <w:tcPr>
            <w:tcW w:w="2353" w:type="dxa"/>
          </w:tcPr>
          <w:p w14:paraId="3138BE64" w14:textId="4BB1791A" w:rsidR="008C7F48" w:rsidRDefault="000347A7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D</w:t>
            </w:r>
            <w:r w:rsidR="008C7F48" w:rsidRPr="2ADB4932">
              <w:rPr>
                <w:rFonts w:ascii="Calibri" w:eastAsia="Calibri" w:hAnsi="Calibri" w:cs="Calibri"/>
                <w:color w:val="000000" w:themeColor="text1"/>
              </w:rPr>
              <w:t>ownload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[Mb/s</w:t>
            </w:r>
            <w:r w:rsidR="00BF4073">
              <w:rPr>
                <w:rFonts w:ascii="Calibri" w:eastAsia="Calibri" w:hAnsi="Calibri" w:cs="Calibri"/>
                <w:color w:val="000000" w:themeColor="text1"/>
              </w:rPr>
              <w:t>]</w:t>
            </w:r>
          </w:p>
        </w:tc>
        <w:tc>
          <w:tcPr>
            <w:tcW w:w="2353" w:type="dxa"/>
          </w:tcPr>
          <w:p w14:paraId="4137F730" w14:textId="4D8FB023" w:rsidR="008C7F48" w:rsidRDefault="00BF4073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U</w:t>
            </w:r>
            <w:r w:rsidR="008C7F48" w:rsidRPr="2ADB4932">
              <w:rPr>
                <w:rFonts w:ascii="Calibri" w:eastAsia="Calibri" w:hAnsi="Calibri" w:cs="Calibri"/>
                <w:color w:val="000000" w:themeColor="text1"/>
              </w:rPr>
              <w:t>pload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[Mb/s]</w:t>
            </w:r>
          </w:p>
        </w:tc>
      </w:tr>
      <w:tr w:rsidR="008C7F48" w14:paraId="79473573" w14:textId="77777777" w:rsidTr="2ADB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0E1C43D" w14:textId="2A15DA05" w:rsidR="008C7F48" w:rsidRDefault="008C7F48" w:rsidP="008C7F48">
            <w:r w:rsidRPr="2ADB4932">
              <w:rPr>
                <w:rFonts w:ascii="Calibri" w:eastAsia="Calibri" w:hAnsi="Calibri" w:cs="Calibri"/>
                <w:b w:val="0"/>
                <w:bCs w:val="0"/>
              </w:rPr>
              <w:t>1</w:t>
            </w:r>
          </w:p>
        </w:tc>
        <w:tc>
          <w:tcPr>
            <w:tcW w:w="2353" w:type="dxa"/>
          </w:tcPr>
          <w:p w14:paraId="71511BFA" w14:textId="676D7706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2353" w:type="dxa"/>
          </w:tcPr>
          <w:p w14:paraId="4F5B0791" w14:textId="2700B596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111,8</w:t>
            </w:r>
          </w:p>
        </w:tc>
        <w:tc>
          <w:tcPr>
            <w:tcW w:w="2353" w:type="dxa"/>
          </w:tcPr>
          <w:p w14:paraId="4EEC8F3C" w14:textId="5658BEE4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109,07</w:t>
            </w:r>
          </w:p>
        </w:tc>
      </w:tr>
      <w:tr w:rsidR="008C7F48" w14:paraId="419FCADC" w14:textId="77777777" w:rsidTr="2ADB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CB847D0" w14:textId="00417FAD" w:rsidR="008C7F48" w:rsidRDefault="008C7F48" w:rsidP="008C7F48">
            <w:r w:rsidRPr="2ADB4932">
              <w:rPr>
                <w:rFonts w:ascii="Calibri" w:eastAsia="Calibri" w:hAnsi="Calibri" w:cs="Calibri"/>
                <w:b w:val="0"/>
                <w:bCs w:val="0"/>
              </w:rPr>
              <w:t>2</w:t>
            </w:r>
          </w:p>
        </w:tc>
        <w:tc>
          <w:tcPr>
            <w:tcW w:w="2353" w:type="dxa"/>
          </w:tcPr>
          <w:p w14:paraId="61E291F5" w14:textId="636BAF9A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2353" w:type="dxa"/>
          </w:tcPr>
          <w:p w14:paraId="076A7C12" w14:textId="7FEA3B54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113,06</w:t>
            </w:r>
          </w:p>
        </w:tc>
        <w:tc>
          <w:tcPr>
            <w:tcW w:w="2353" w:type="dxa"/>
          </w:tcPr>
          <w:p w14:paraId="1393F7AE" w14:textId="016A2014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99,34</w:t>
            </w:r>
          </w:p>
        </w:tc>
      </w:tr>
      <w:tr w:rsidR="008C7F48" w14:paraId="15A4D65B" w14:textId="77777777" w:rsidTr="2ADB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485A786" w14:textId="542ADA30" w:rsidR="008C7F48" w:rsidRDefault="008C7F48" w:rsidP="008C7F48">
            <w:r w:rsidRPr="2ADB4932">
              <w:rPr>
                <w:rFonts w:ascii="Calibri" w:eastAsia="Calibri" w:hAnsi="Calibri" w:cs="Calibri"/>
                <w:b w:val="0"/>
                <w:bCs w:val="0"/>
              </w:rPr>
              <w:t>3</w:t>
            </w:r>
          </w:p>
        </w:tc>
        <w:tc>
          <w:tcPr>
            <w:tcW w:w="2353" w:type="dxa"/>
          </w:tcPr>
          <w:p w14:paraId="5046E093" w14:textId="022F9003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2353" w:type="dxa"/>
          </w:tcPr>
          <w:p w14:paraId="18761E62" w14:textId="33115363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116,94</w:t>
            </w:r>
          </w:p>
        </w:tc>
        <w:tc>
          <w:tcPr>
            <w:tcW w:w="2353" w:type="dxa"/>
          </w:tcPr>
          <w:p w14:paraId="263B3A35" w14:textId="3A450901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104,44</w:t>
            </w:r>
          </w:p>
        </w:tc>
      </w:tr>
      <w:tr w:rsidR="008C7F48" w14:paraId="5EA15715" w14:textId="77777777" w:rsidTr="2ADB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F2CD7F7" w14:textId="1EDC3541" w:rsidR="008C7F48" w:rsidRDefault="008C7F48" w:rsidP="008C7F48">
            <w:r w:rsidRPr="2ADB4932">
              <w:rPr>
                <w:rFonts w:ascii="Calibri" w:eastAsia="Calibri" w:hAnsi="Calibri" w:cs="Calibri"/>
                <w:b w:val="0"/>
                <w:bCs w:val="0"/>
              </w:rPr>
              <w:t>4</w:t>
            </w:r>
          </w:p>
        </w:tc>
        <w:tc>
          <w:tcPr>
            <w:tcW w:w="2353" w:type="dxa"/>
          </w:tcPr>
          <w:p w14:paraId="77A7692C" w14:textId="512550C9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2353" w:type="dxa"/>
          </w:tcPr>
          <w:p w14:paraId="59B85ED0" w14:textId="1FC73D7A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115,23</w:t>
            </w:r>
          </w:p>
        </w:tc>
        <w:tc>
          <w:tcPr>
            <w:tcW w:w="2353" w:type="dxa"/>
          </w:tcPr>
          <w:p w14:paraId="0FD8713D" w14:textId="163DB8B2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91,59</w:t>
            </w:r>
          </w:p>
        </w:tc>
      </w:tr>
      <w:tr w:rsidR="008C7F48" w14:paraId="00BF8C98" w14:textId="77777777" w:rsidTr="2ADB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CCF3D8B" w14:textId="5BEAACEB" w:rsidR="008C7F48" w:rsidRDefault="008C7F48" w:rsidP="008C7F48">
            <w:r w:rsidRPr="2ADB4932">
              <w:rPr>
                <w:rFonts w:ascii="Calibri" w:eastAsia="Calibri" w:hAnsi="Calibri" w:cs="Calibri"/>
                <w:b w:val="0"/>
                <w:bCs w:val="0"/>
              </w:rPr>
              <w:t>5</w:t>
            </w:r>
          </w:p>
        </w:tc>
        <w:tc>
          <w:tcPr>
            <w:tcW w:w="2353" w:type="dxa"/>
          </w:tcPr>
          <w:p w14:paraId="5B63E7DA" w14:textId="10C85FBE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2353" w:type="dxa"/>
          </w:tcPr>
          <w:p w14:paraId="0B464FCD" w14:textId="670D4A40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138,96</w:t>
            </w:r>
          </w:p>
        </w:tc>
        <w:tc>
          <w:tcPr>
            <w:tcW w:w="2353" w:type="dxa"/>
          </w:tcPr>
          <w:p w14:paraId="3C80023E" w14:textId="1D87904B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111,99</w:t>
            </w:r>
          </w:p>
        </w:tc>
      </w:tr>
      <w:tr w:rsidR="008C7F48" w14:paraId="13E32F9C" w14:textId="77777777" w:rsidTr="2ADB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4EA9443" w14:textId="48DD1CEA" w:rsidR="008C7F48" w:rsidRDefault="008C7F48" w:rsidP="008C7F48">
            <w:r w:rsidRPr="2ADB4932">
              <w:rPr>
                <w:rFonts w:ascii="Calibri" w:eastAsia="Calibri" w:hAnsi="Calibri" w:cs="Calibri"/>
                <w:b w:val="0"/>
                <w:bCs w:val="0"/>
              </w:rPr>
              <w:t>6</w:t>
            </w:r>
          </w:p>
        </w:tc>
        <w:tc>
          <w:tcPr>
            <w:tcW w:w="2353" w:type="dxa"/>
          </w:tcPr>
          <w:p w14:paraId="76EDFCA3" w14:textId="414D3114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2353" w:type="dxa"/>
          </w:tcPr>
          <w:p w14:paraId="5F65A8BB" w14:textId="570F4419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126,99</w:t>
            </w:r>
          </w:p>
        </w:tc>
        <w:tc>
          <w:tcPr>
            <w:tcW w:w="2353" w:type="dxa"/>
          </w:tcPr>
          <w:p w14:paraId="5323CA1E" w14:textId="4BFC852B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115,77</w:t>
            </w:r>
          </w:p>
        </w:tc>
      </w:tr>
      <w:tr w:rsidR="008C7F48" w14:paraId="502BD587" w14:textId="77777777" w:rsidTr="2ADB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5C642CF" w14:textId="7D6280BE" w:rsidR="008C7F48" w:rsidRDefault="008C7F48" w:rsidP="008C7F48">
            <w:r w:rsidRPr="2ADB4932">
              <w:rPr>
                <w:rFonts w:ascii="Calibri" w:eastAsia="Calibri" w:hAnsi="Calibri" w:cs="Calibri"/>
                <w:b w:val="0"/>
                <w:bCs w:val="0"/>
              </w:rPr>
              <w:t>7</w:t>
            </w:r>
          </w:p>
        </w:tc>
        <w:tc>
          <w:tcPr>
            <w:tcW w:w="2353" w:type="dxa"/>
          </w:tcPr>
          <w:p w14:paraId="73CA484D" w14:textId="60D336E1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2353" w:type="dxa"/>
          </w:tcPr>
          <w:p w14:paraId="55EB67C4" w14:textId="4C1F5AFE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100,34</w:t>
            </w:r>
          </w:p>
        </w:tc>
        <w:tc>
          <w:tcPr>
            <w:tcW w:w="2353" w:type="dxa"/>
          </w:tcPr>
          <w:p w14:paraId="0C113F4A" w14:textId="3704FB3A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112,58</w:t>
            </w:r>
          </w:p>
        </w:tc>
      </w:tr>
      <w:tr w:rsidR="008C7F48" w14:paraId="58477E37" w14:textId="77777777" w:rsidTr="2ADB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C3D8031" w14:textId="0ED033E2" w:rsidR="008C7F48" w:rsidRDefault="008C7F48" w:rsidP="008C7F48">
            <w:r w:rsidRPr="2ADB4932">
              <w:rPr>
                <w:rFonts w:ascii="Calibri" w:eastAsia="Calibri" w:hAnsi="Calibri" w:cs="Calibri"/>
                <w:b w:val="0"/>
                <w:bCs w:val="0"/>
              </w:rPr>
              <w:t>8</w:t>
            </w:r>
          </w:p>
        </w:tc>
        <w:tc>
          <w:tcPr>
            <w:tcW w:w="2353" w:type="dxa"/>
          </w:tcPr>
          <w:p w14:paraId="6FC24F0D" w14:textId="0D8B71DE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2353" w:type="dxa"/>
          </w:tcPr>
          <w:p w14:paraId="44EF8A27" w14:textId="3A69F23E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119,75</w:t>
            </w:r>
          </w:p>
        </w:tc>
        <w:tc>
          <w:tcPr>
            <w:tcW w:w="2353" w:type="dxa"/>
          </w:tcPr>
          <w:p w14:paraId="3C6BA447" w14:textId="742D0BCE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108,39</w:t>
            </w:r>
          </w:p>
        </w:tc>
      </w:tr>
      <w:tr w:rsidR="008C7F48" w14:paraId="68621EC0" w14:textId="77777777" w:rsidTr="2ADB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15CCE66" w14:textId="568349BC" w:rsidR="008C7F48" w:rsidRDefault="008C7F48" w:rsidP="008C7F48">
            <w:r w:rsidRPr="2ADB4932">
              <w:rPr>
                <w:rFonts w:ascii="Calibri" w:eastAsia="Calibri" w:hAnsi="Calibri" w:cs="Calibri"/>
                <w:b w:val="0"/>
                <w:bCs w:val="0"/>
              </w:rPr>
              <w:t>9</w:t>
            </w:r>
          </w:p>
        </w:tc>
        <w:tc>
          <w:tcPr>
            <w:tcW w:w="2353" w:type="dxa"/>
          </w:tcPr>
          <w:p w14:paraId="657BC019" w14:textId="4DE7EBBE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2353" w:type="dxa"/>
          </w:tcPr>
          <w:p w14:paraId="1F48087C" w14:textId="2FE48F11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119,5</w:t>
            </w:r>
          </w:p>
        </w:tc>
        <w:tc>
          <w:tcPr>
            <w:tcW w:w="2353" w:type="dxa"/>
          </w:tcPr>
          <w:p w14:paraId="30D085FC" w14:textId="016E104C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107,66</w:t>
            </w:r>
          </w:p>
        </w:tc>
      </w:tr>
      <w:tr w:rsidR="008C7F48" w14:paraId="12CE1046" w14:textId="77777777" w:rsidTr="2ADB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A792C94" w14:textId="44A6998C" w:rsidR="008C7F48" w:rsidRDefault="008C7F48" w:rsidP="008C7F48">
            <w:r w:rsidRPr="2ADB4932">
              <w:rPr>
                <w:rFonts w:ascii="Calibri" w:eastAsia="Calibri" w:hAnsi="Calibri" w:cs="Calibri"/>
                <w:b w:val="0"/>
                <w:bCs w:val="0"/>
              </w:rPr>
              <w:t>10</w:t>
            </w:r>
          </w:p>
        </w:tc>
        <w:tc>
          <w:tcPr>
            <w:tcW w:w="2353" w:type="dxa"/>
          </w:tcPr>
          <w:p w14:paraId="21F96BA8" w14:textId="3B40D605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2353" w:type="dxa"/>
          </w:tcPr>
          <w:p w14:paraId="54DDBBF3" w14:textId="22E3D5CB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98,57</w:t>
            </w:r>
          </w:p>
        </w:tc>
        <w:tc>
          <w:tcPr>
            <w:tcW w:w="2353" w:type="dxa"/>
          </w:tcPr>
          <w:p w14:paraId="490C1C92" w14:textId="6615D8FE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102,78</w:t>
            </w:r>
          </w:p>
        </w:tc>
      </w:tr>
      <w:tr w:rsidR="008C7F48" w14:paraId="0C975DED" w14:textId="77777777" w:rsidTr="2ADB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A31266F" w14:textId="40E979ED" w:rsidR="008C7F48" w:rsidRDefault="008C7F48" w:rsidP="008C7F48">
            <w:proofErr w:type="spellStart"/>
            <w:r w:rsidRPr="2ADB4932">
              <w:rPr>
                <w:rFonts w:ascii="Calibri" w:eastAsia="Calibri" w:hAnsi="Calibri" w:cs="Calibri"/>
                <w:b w:val="0"/>
                <w:bCs w:val="0"/>
              </w:rPr>
              <w:t>Mittelwert</w:t>
            </w:r>
            <w:proofErr w:type="spellEnd"/>
          </w:p>
        </w:tc>
        <w:tc>
          <w:tcPr>
            <w:tcW w:w="2353" w:type="dxa"/>
          </w:tcPr>
          <w:p w14:paraId="513EA5C3" w14:textId="59A70BF9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2353" w:type="dxa"/>
          </w:tcPr>
          <w:p w14:paraId="37BBFB25" w14:textId="72B476A5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116,114</w:t>
            </w:r>
          </w:p>
        </w:tc>
        <w:tc>
          <w:tcPr>
            <w:tcW w:w="2353" w:type="dxa"/>
          </w:tcPr>
          <w:p w14:paraId="4B5E3706" w14:textId="18CBCE58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106,361</w:t>
            </w:r>
          </w:p>
        </w:tc>
      </w:tr>
      <w:tr w:rsidR="008C7F48" w14:paraId="07ACCE34" w14:textId="77777777" w:rsidTr="2ADB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FB915AA" w14:textId="75A73BA2" w:rsidR="008C7F48" w:rsidRDefault="008C7F48" w:rsidP="008C7F48">
            <w:r w:rsidRPr="2ADB4932">
              <w:rPr>
                <w:rFonts w:ascii="Calibri" w:eastAsia="Calibri" w:hAnsi="Calibri" w:cs="Calibri"/>
                <w:b w:val="0"/>
                <w:bCs w:val="0"/>
              </w:rPr>
              <w:t>Median</w:t>
            </w:r>
          </w:p>
        </w:tc>
        <w:tc>
          <w:tcPr>
            <w:tcW w:w="2353" w:type="dxa"/>
          </w:tcPr>
          <w:p w14:paraId="612B318C" w14:textId="2EF8294F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2353" w:type="dxa"/>
          </w:tcPr>
          <w:p w14:paraId="21B4E537" w14:textId="6DA90D40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116,085</w:t>
            </w:r>
          </w:p>
        </w:tc>
        <w:tc>
          <w:tcPr>
            <w:tcW w:w="2353" w:type="dxa"/>
          </w:tcPr>
          <w:p w14:paraId="5AEB06FE" w14:textId="4305EF55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108,025</w:t>
            </w:r>
          </w:p>
        </w:tc>
      </w:tr>
      <w:tr w:rsidR="008C7F48" w14:paraId="790D7DE4" w14:textId="77777777" w:rsidTr="2ADB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2034353" w14:textId="57CA7917" w:rsidR="008C7F48" w:rsidRDefault="008C7F48" w:rsidP="008C7F48"/>
        </w:tc>
        <w:tc>
          <w:tcPr>
            <w:tcW w:w="2353" w:type="dxa"/>
          </w:tcPr>
          <w:p w14:paraId="5B93F586" w14:textId="10342C81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0,47140452</w:t>
            </w:r>
          </w:p>
        </w:tc>
        <w:tc>
          <w:tcPr>
            <w:tcW w:w="2353" w:type="dxa"/>
          </w:tcPr>
          <w:p w14:paraId="3F5B0F4C" w14:textId="1BDB1594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11,789472</w:t>
            </w:r>
          </w:p>
        </w:tc>
        <w:tc>
          <w:tcPr>
            <w:tcW w:w="2353" w:type="dxa"/>
          </w:tcPr>
          <w:p w14:paraId="7B1F70CC" w14:textId="7F32A09C" w:rsidR="008C7F48" w:rsidRDefault="008C7F48" w:rsidP="008C7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DB4932">
              <w:rPr>
                <w:rFonts w:ascii="Calibri" w:eastAsia="Calibri" w:hAnsi="Calibri" w:cs="Calibri"/>
                <w:color w:val="000000" w:themeColor="text1"/>
              </w:rPr>
              <w:t>7,11824331</w:t>
            </w:r>
          </w:p>
        </w:tc>
      </w:tr>
    </w:tbl>
    <w:p w14:paraId="29E450BB" w14:textId="7BDD065F" w:rsidR="00FE7787" w:rsidRDefault="00FE7787" w:rsidP="00FE7787">
      <w:pPr>
        <w:spacing w:line="257" w:lineRule="auto"/>
        <w:rPr>
          <w:rFonts w:ascii="Calibri" w:eastAsia="Calibri" w:hAnsi="Calibri" w:cs="Calibri"/>
        </w:rPr>
      </w:pPr>
    </w:p>
    <w:p w14:paraId="0794F901" w14:textId="7BDD065F" w:rsidR="008E789F" w:rsidRDefault="008E789F" w:rsidP="00FE7787">
      <w:pPr>
        <w:spacing w:line="257" w:lineRule="auto"/>
        <w:rPr>
          <w:rFonts w:ascii="Calibri" w:eastAsia="Calibri" w:hAnsi="Calibri" w:cs="Calibri"/>
        </w:rPr>
      </w:pPr>
    </w:p>
    <w:p w14:paraId="0DD4A00A" w14:textId="7BDD065F" w:rsidR="008E789F" w:rsidRDefault="008E789F" w:rsidP="00FE7787">
      <w:pPr>
        <w:spacing w:line="257" w:lineRule="auto"/>
        <w:rPr>
          <w:rFonts w:ascii="Calibri" w:eastAsia="Calibri" w:hAnsi="Calibri" w:cs="Calibri"/>
        </w:rPr>
      </w:pPr>
    </w:p>
    <w:p w14:paraId="42081D65" w14:textId="7BDD065F" w:rsidR="008E789F" w:rsidRDefault="008E789F" w:rsidP="00FE7787">
      <w:pPr>
        <w:spacing w:line="257" w:lineRule="auto"/>
        <w:rPr>
          <w:rFonts w:ascii="Calibri" w:eastAsia="Calibri" w:hAnsi="Calibri" w:cs="Calibri"/>
        </w:rPr>
      </w:pPr>
    </w:p>
    <w:p w14:paraId="136D503D" w14:textId="7BDD065F" w:rsidR="008E789F" w:rsidRPr="00705BEC" w:rsidRDefault="008E789F" w:rsidP="00FE7787">
      <w:pPr>
        <w:spacing w:line="257" w:lineRule="auto"/>
      </w:pPr>
    </w:p>
    <w:tbl>
      <w:tblPr>
        <w:tblStyle w:val="TableJKU"/>
        <w:tblW w:w="0" w:type="auto"/>
        <w:tblLayout w:type="fixed"/>
        <w:tblLook w:val="06A0" w:firstRow="1" w:lastRow="0" w:firstColumn="1" w:lastColumn="0" w:noHBand="1" w:noVBand="1"/>
      </w:tblPr>
      <w:tblGrid>
        <w:gridCol w:w="2353"/>
        <w:gridCol w:w="2353"/>
        <w:gridCol w:w="2353"/>
        <w:gridCol w:w="2353"/>
      </w:tblGrid>
      <w:tr w:rsidR="4C92B790" w14:paraId="14C57816" w14:textId="77777777" w:rsidTr="1655F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top"/>
          </w:tcPr>
          <w:p w14:paraId="0842733F" w14:textId="50DBA2F0" w:rsidR="4C92B790" w:rsidRDefault="008E789F">
            <w:proofErr w:type="spellStart"/>
            <w:r w:rsidRPr="7FE18103">
              <w:rPr>
                <w:rFonts w:ascii="Calibri" w:eastAsia="Calibri" w:hAnsi="Calibri" w:cs="Calibri"/>
              </w:rPr>
              <w:t>Szenario</w:t>
            </w:r>
            <w:proofErr w:type="spellEnd"/>
            <w:r w:rsidRPr="7FE18103"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top"/>
          </w:tcPr>
          <w:p w14:paraId="3BD55CFA" w14:textId="5AF9DFD3" w:rsidR="4C92B790" w:rsidRDefault="003A1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OnePlus 6T</w:t>
            </w:r>
          </w:p>
        </w:tc>
        <w:tc>
          <w:tcPr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top"/>
          </w:tcPr>
          <w:p w14:paraId="72A6691F" w14:textId="7F3752E0" w:rsidR="4C92B790" w:rsidRDefault="0010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  <w:r w:rsidR="4C92B790" w:rsidRPr="4C92B790">
              <w:rPr>
                <w:rFonts w:ascii="Calibri" w:eastAsia="Calibri" w:hAnsi="Calibri" w:cs="Calibri"/>
                <w:color w:val="000000" w:themeColor="text1"/>
              </w:rPr>
              <w:t>2 044</w:t>
            </w:r>
          </w:p>
        </w:tc>
        <w:tc>
          <w:tcPr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top"/>
          </w:tcPr>
          <w:p w14:paraId="30A9B1EE" w14:textId="5104E21F" w:rsidR="4C92B790" w:rsidRDefault="4C92B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4G</w:t>
            </w:r>
          </w:p>
        </w:tc>
      </w:tr>
      <w:tr w:rsidR="4C92B790" w14:paraId="663BBE4E" w14:textId="77777777" w:rsidTr="4C92B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162BC35" w14:textId="5F5C214E" w:rsidR="4C92B790" w:rsidRDefault="4C92B790"/>
        </w:tc>
        <w:tc>
          <w:tcPr>
            <w:tcW w:w="2353" w:type="dxa"/>
          </w:tcPr>
          <w:p w14:paraId="088B1E92" w14:textId="17409103" w:rsidR="4C92B790" w:rsidRDefault="00993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RRT [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]</w:t>
            </w:r>
          </w:p>
        </w:tc>
        <w:tc>
          <w:tcPr>
            <w:tcW w:w="2353" w:type="dxa"/>
          </w:tcPr>
          <w:p w14:paraId="2B6F0CAA" w14:textId="26F9D0AE" w:rsidR="4C92B790" w:rsidRDefault="00BF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D</w:t>
            </w:r>
            <w:r w:rsidR="4C92B790" w:rsidRPr="4C92B790">
              <w:rPr>
                <w:rFonts w:ascii="Calibri" w:eastAsia="Calibri" w:hAnsi="Calibri" w:cs="Calibri"/>
                <w:color w:val="000000" w:themeColor="text1"/>
              </w:rPr>
              <w:t>ownload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[Mb/s]</w:t>
            </w:r>
          </w:p>
        </w:tc>
        <w:tc>
          <w:tcPr>
            <w:tcW w:w="2353" w:type="dxa"/>
          </w:tcPr>
          <w:p w14:paraId="5ABD9147" w14:textId="01506C70" w:rsidR="4C92B790" w:rsidRDefault="00BF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U</w:t>
            </w:r>
            <w:r w:rsidR="4C92B790" w:rsidRPr="4C92B790">
              <w:rPr>
                <w:rFonts w:ascii="Calibri" w:eastAsia="Calibri" w:hAnsi="Calibri" w:cs="Calibri"/>
                <w:color w:val="000000" w:themeColor="text1"/>
              </w:rPr>
              <w:t>pload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[Mb/s]</w:t>
            </w:r>
          </w:p>
        </w:tc>
      </w:tr>
      <w:tr w:rsidR="4C92B790" w14:paraId="04DA0CED" w14:textId="77777777" w:rsidTr="4C92B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F6EA6AF" w14:textId="4EFE0DBE" w:rsidR="4C92B790" w:rsidRDefault="4C92B790">
            <w:r w:rsidRPr="4C92B790">
              <w:rPr>
                <w:rFonts w:ascii="Calibri" w:eastAsia="Calibri" w:hAnsi="Calibri" w:cs="Calibri"/>
                <w:b w:val="0"/>
                <w:bCs w:val="0"/>
              </w:rPr>
              <w:t>1</w:t>
            </w:r>
          </w:p>
        </w:tc>
        <w:tc>
          <w:tcPr>
            <w:tcW w:w="2353" w:type="dxa"/>
          </w:tcPr>
          <w:p w14:paraId="47826EAE" w14:textId="7CED6348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18</w:t>
            </w:r>
          </w:p>
        </w:tc>
        <w:tc>
          <w:tcPr>
            <w:tcW w:w="2353" w:type="dxa"/>
          </w:tcPr>
          <w:p w14:paraId="7B9AE426" w14:textId="2C5D9B28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65,55</w:t>
            </w:r>
          </w:p>
        </w:tc>
        <w:tc>
          <w:tcPr>
            <w:tcW w:w="2353" w:type="dxa"/>
          </w:tcPr>
          <w:p w14:paraId="34C8A66E" w14:textId="40E9C5EA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14,98</w:t>
            </w:r>
          </w:p>
        </w:tc>
      </w:tr>
      <w:tr w:rsidR="4C92B790" w14:paraId="4A3B9B52" w14:textId="77777777" w:rsidTr="4C92B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FB8F1BE" w14:textId="55505337" w:rsidR="4C92B790" w:rsidRDefault="4C92B790">
            <w:r w:rsidRPr="4C92B790">
              <w:rPr>
                <w:rFonts w:ascii="Calibri" w:eastAsia="Calibri" w:hAnsi="Calibri" w:cs="Calibri"/>
                <w:b w:val="0"/>
                <w:bCs w:val="0"/>
              </w:rPr>
              <w:t>2</w:t>
            </w:r>
          </w:p>
        </w:tc>
        <w:tc>
          <w:tcPr>
            <w:tcW w:w="2353" w:type="dxa"/>
          </w:tcPr>
          <w:p w14:paraId="78507E43" w14:textId="587F4030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2353" w:type="dxa"/>
          </w:tcPr>
          <w:p w14:paraId="65488C90" w14:textId="3EE2AB81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86,73</w:t>
            </w:r>
          </w:p>
        </w:tc>
        <w:tc>
          <w:tcPr>
            <w:tcW w:w="2353" w:type="dxa"/>
          </w:tcPr>
          <w:p w14:paraId="382D23BB" w14:textId="2455A69A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14,15</w:t>
            </w:r>
          </w:p>
        </w:tc>
      </w:tr>
      <w:tr w:rsidR="4C92B790" w14:paraId="48FADF0C" w14:textId="77777777" w:rsidTr="4C92B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012A997" w14:textId="38BD5C2C" w:rsidR="4C92B790" w:rsidRDefault="4C92B790">
            <w:r w:rsidRPr="4C92B790">
              <w:rPr>
                <w:rFonts w:ascii="Calibri" w:eastAsia="Calibri" w:hAnsi="Calibri" w:cs="Calibri"/>
                <w:b w:val="0"/>
                <w:bCs w:val="0"/>
              </w:rPr>
              <w:t>3</w:t>
            </w:r>
          </w:p>
        </w:tc>
        <w:tc>
          <w:tcPr>
            <w:tcW w:w="2353" w:type="dxa"/>
          </w:tcPr>
          <w:p w14:paraId="25EC3873" w14:textId="67F86E66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27</w:t>
            </w:r>
          </w:p>
        </w:tc>
        <w:tc>
          <w:tcPr>
            <w:tcW w:w="2353" w:type="dxa"/>
          </w:tcPr>
          <w:p w14:paraId="5542C857" w14:textId="67F17396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97,98</w:t>
            </w:r>
          </w:p>
        </w:tc>
        <w:tc>
          <w:tcPr>
            <w:tcW w:w="2353" w:type="dxa"/>
          </w:tcPr>
          <w:p w14:paraId="632FFCF1" w14:textId="65A926F2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12,91</w:t>
            </w:r>
          </w:p>
        </w:tc>
      </w:tr>
      <w:tr w:rsidR="4C92B790" w14:paraId="2E91E259" w14:textId="77777777" w:rsidTr="4C92B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19E4609" w14:textId="47A86180" w:rsidR="4C92B790" w:rsidRDefault="4C92B790">
            <w:r w:rsidRPr="4C92B790">
              <w:rPr>
                <w:rFonts w:ascii="Calibri" w:eastAsia="Calibri" w:hAnsi="Calibri" w:cs="Calibri"/>
                <w:b w:val="0"/>
                <w:bCs w:val="0"/>
              </w:rPr>
              <w:t>4</w:t>
            </w:r>
          </w:p>
        </w:tc>
        <w:tc>
          <w:tcPr>
            <w:tcW w:w="2353" w:type="dxa"/>
          </w:tcPr>
          <w:p w14:paraId="01C5C07E" w14:textId="4056334C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27</w:t>
            </w:r>
          </w:p>
        </w:tc>
        <w:tc>
          <w:tcPr>
            <w:tcW w:w="2353" w:type="dxa"/>
          </w:tcPr>
          <w:p w14:paraId="6D1527C0" w14:textId="453E6889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95,4</w:t>
            </w:r>
          </w:p>
        </w:tc>
        <w:tc>
          <w:tcPr>
            <w:tcW w:w="2353" w:type="dxa"/>
          </w:tcPr>
          <w:p w14:paraId="4B5C9684" w14:textId="46DF8DF3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14,04</w:t>
            </w:r>
          </w:p>
        </w:tc>
      </w:tr>
      <w:tr w:rsidR="4C92B790" w14:paraId="7231E028" w14:textId="77777777" w:rsidTr="4C92B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AC7AEFF" w14:textId="04C4D034" w:rsidR="4C92B790" w:rsidRDefault="4C92B790">
            <w:r w:rsidRPr="4C92B790">
              <w:rPr>
                <w:rFonts w:ascii="Calibri" w:eastAsia="Calibri" w:hAnsi="Calibri" w:cs="Calibri"/>
                <w:b w:val="0"/>
                <w:bCs w:val="0"/>
              </w:rPr>
              <w:t>5</w:t>
            </w:r>
          </w:p>
        </w:tc>
        <w:tc>
          <w:tcPr>
            <w:tcW w:w="2353" w:type="dxa"/>
          </w:tcPr>
          <w:p w14:paraId="48077BA2" w14:textId="37A3E0CE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2353" w:type="dxa"/>
          </w:tcPr>
          <w:p w14:paraId="3FCB2C70" w14:textId="2404071B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99,81</w:t>
            </w:r>
          </w:p>
        </w:tc>
        <w:tc>
          <w:tcPr>
            <w:tcW w:w="2353" w:type="dxa"/>
          </w:tcPr>
          <w:p w14:paraId="2DD31BDB" w14:textId="7088DB11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17,05</w:t>
            </w:r>
          </w:p>
        </w:tc>
      </w:tr>
      <w:tr w:rsidR="4C92B790" w14:paraId="4B6DD630" w14:textId="77777777" w:rsidTr="4C92B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50C3CF4" w14:textId="041387DC" w:rsidR="4C92B790" w:rsidRDefault="4C92B790">
            <w:r w:rsidRPr="4C92B790">
              <w:rPr>
                <w:rFonts w:ascii="Calibri" w:eastAsia="Calibri" w:hAnsi="Calibri" w:cs="Calibri"/>
                <w:b w:val="0"/>
                <w:bCs w:val="0"/>
              </w:rPr>
              <w:t>6</w:t>
            </w:r>
          </w:p>
        </w:tc>
        <w:tc>
          <w:tcPr>
            <w:tcW w:w="2353" w:type="dxa"/>
          </w:tcPr>
          <w:p w14:paraId="6C6B78AC" w14:textId="12C1A3CE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19</w:t>
            </w:r>
          </w:p>
        </w:tc>
        <w:tc>
          <w:tcPr>
            <w:tcW w:w="2353" w:type="dxa"/>
          </w:tcPr>
          <w:p w14:paraId="3F234EC7" w14:textId="6566AB72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102,52</w:t>
            </w:r>
          </w:p>
        </w:tc>
        <w:tc>
          <w:tcPr>
            <w:tcW w:w="2353" w:type="dxa"/>
          </w:tcPr>
          <w:p w14:paraId="55B68F86" w14:textId="787FB760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11,88</w:t>
            </w:r>
          </w:p>
        </w:tc>
      </w:tr>
      <w:tr w:rsidR="4C92B790" w14:paraId="52DF8AD7" w14:textId="77777777" w:rsidTr="4C92B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BFCF05C" w14:textId="14F0AD60" w:rsidR="4C92B790" w:rsidRDefault="4C92B790">
            <w:r w:rsidRPr="4C92B790">
              <w:rPr>
                <w:rFonts w:ascii="Calibri" w:eastAsia="Calibri" w:hAnsi="Calibri" w:cs="Calibri"/>
                <w:b w:val="0"/>
                <w:bCs w:val="0"/>
              </w:rPr>
              <w:t>7</w:t>
            </w:r>
          </w:p>
        </w:tc>
        <w:tc>
          <w:tcPr>
            <w:tcW w:w="2353" w:type="dxa"/>
          </w:tcPr>
          <w:p w14:paraId="7911168B" w14:textId="7C2EB121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2353" w:type="dxa"/>
          </w:tcPr>
          <w:p w14:paraId="7D75557E" w14:textId="1207E7EA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88,99</w:t>
            </w:r>
          </w:p>
        </w:tc>
        <w:tc>
          <w:tcPr>
            <w:tcW w:w="2353" w:type="dxa"/>
          </w:tcPr>
          <w:p w14:paraId="1442DB94" w14:textId="13216AEB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10,25</w:t>
            </w:r>
          </w:p>
        </w:tc>
      </w:tr>
      <w:tr w:rsidR="4C92B790" w14:paraId="31D33651" w14:textId="77777777" w:rsidTr="4C92B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9B44509" w14:textId="64DD8382" w:rsidR="4C92B790" w:rsidRDefault="4C92B790">
            <w:r w:rsidRPr="4C92B790">
              <w:rPr>
                <w:rFonts w:ascii="Calibri" w:eastAsia="Calibri" w:hAnsi="Calibri" w:cs="Calibri"/>
                <w:b w:val="0"/>
                <w:bCs w:val="0"/>
              </w:rPr>
              <w:t>8</w:t>
            </w:r>
          </w:p>
        </w:tc>
        <w:tc>
          <w:tcPr>
            <w:tcW w:w="2353" w:type="dxa"/>
          </w:tcPr>
          <w:p w14:paraId="28312E69" w14:textId="15E8EA83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24</w:t>
            </w:r>
          </w:p>
        </w:tc>
        <w:tc>
          <w:tcPr>
            <w:tcW w:w="2353" w:type="dxa"/>
          </w:tcPr>
          <w:p w14:paraId="559EE5AE" w14:textId="66AE801F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93,15</w:t>
            </w:r>
          </w:p>
        </w:tc>
        <w:tc>
          <w:tcPr>
            <w:tcW w:w="2353" w:type="dxa"/>
          </w:tcPr>
          <w:p w14:paraId="37B48D51" w14:textId="1C3BE983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13,16</w:t>
            </w:r>
          </w:p>
        </w:tc>
      </w:tr>
      <w:tr w:rsidR="4C92B790" w14:paraId="3A90CEB3" w14:textId="77777777" w:rsidTr="4C92B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F0E7A9E" w14:textId="2AD42586" w:rsidR="4C92B790" w:rsidRDefault="4C92B790">
            <w:r w:rsidRPr="4C92B790">
              <w:rPr>
                <w:rFonts w:ascii="Calibri" w:eastAsia="Calibri" w:hAnsi="Calibri" w:cs="Calibri"/>
                <w:b w:val="0"/>
                <w:bCs w:val="0"/>
              </w:rPr>
              <w:t>9</w:t>
            </w:r>
          </w:p>
        </w:tc>
        <w:tc>
          <w:tcPr>
            <w:tcW w:w="2353" w:type="dxa"/>
          </w:tcPr>
          <w:p w14:paraId="0638D88A" w14:textId="0261C1B1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24</w:t>
            </w:r>
          </w:p>
        </w:tc>
        <w:tc>
          <w:tcPr>
            <w:tcW w:w="2353" w:type="dxa"/>
          </w:tcPr>
          <w:p w14:paraId="39E36547" w14:textId="15950477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80,61</w:t>
            </w:r>
          </w:p>
        </w:tc>
        <w:tc>
          <w:tcPr>
            <w:tcW w:w="2353" w:type="dxa"/>
          </w:tcPr>
          <w:p w14:paraId="7307AD43" w14:textId="7CFF0B7B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14,35</w:t>
            </w:r>
          </w:p>
        </w:tc>
      </w:tr>
      <w:tr w:rsidR="4C92B790" w14:paraId="3FBCB26A" w14:textId="77777777" w:rsidTr="4C92B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7017B33" w14:textId="7292DE57" w:rsidR="4C92B790" w:rsidRDefault="4C92B790">
            <w:r w:rsidRPr="4C92B790">
              <w:rPr>
                <w:rFonts w:ascii="Calibri" w:eastAsia="Calibri" w:hAnsi="Calibri" w:cs="Calibri"/>
                <w:b w:val="0"/>
                <w:bCs w:val="0"/>
              </w:rPr>
              <w:t>10</w:t>
            </w:r>
          </w:p>
        </w:tc>
        <w:tc>
          <w:tcPr>
            <w:tcW w:w="2353" w:type="dxa"/>
          </w:tcPr>
          <w:p w14:paraId="6542CBCB" w14:textId="3CE4C088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19</w:t>
            </w:r>
          </w:p>
        </w:tc>
        <w:tc>
          <w:tcPr>
            <w:tcW w:w="2353" w:type="dxa"/>
          </w:tcPr>
          <w:p w14:paraId="0F6A99B8" w14:textId="5EE6A97E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70,8</w:t>
            </w:r>
          </w:p>
        </w:tc>
        <w:tc>
          <w:tcPr>
            <w:tcW w:w="2353" w:type="dxa"/>
          </w:tcPr>
          <w:p w14:paraId="62E77245" w14:textId="3965AF72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13,05</w:t>
            </w:r>
          </w:p>
        </w:tc>
      </w:tr>
      <w:tr w:rsidR="4C92B790" w14:paraId="2D329450" w14:textId="77777777" w:rsidTr="4C92B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B03940D" w14:textId="6E445465" w:rsidR="4C92B790" w:rsidRDefault="4C92B790">
            <w:proofErr w:type="spellStart"/>
            <w:r w:rsidRPr="4C92B790">
              <w:rPr>
                <w:rFonts w:ascii="Calibri" w:eastAsia="Calibri" w:hAnsi="Calibri" w:cs="Calibri"/>
                <w:b w:val="0"/>
                <w:bCs w:val="0"/>
              </w:rPr>
              <w:t>Mittelwert</w:t>
            </w:r>
            <w:proofErr w:type="spellEnd"/>
          </w:p>
        </w:tc>
        <w:tc>
          <w:tcPr>
            <w:tcW w:w="2353" w:type="dxa"/>
          </w:tcPr>
          <w:p w14:paraId="32C0A4F7" w14:textId="27406364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21,8</w:t>
            </w:r>
          </w:p>
        </w:tc>
        <w:tc>
          <w:tcPr>
            <w:tcW w:w="2353" w:type="dxa"/>
          </w:tcPr>
          <w:p w14:paraId="18B4158B" w14:textId="0D003146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88,154</w:t>
            </w:r>
          </w:p>
        </w:tc>
        <w:tc>
          <w:tcPr>
            <w:tcW w:w="2353" w:type="dxa"/>
          </w:tcPr>
          <w:p w14:paraId="58EA460B" w14:textId="78FA380B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13,582</w:t>
            </w:r>
          </w:p>
        </w:tc>
      </w:tr>
      <w:tr w:rsidR="4C92B790" w14:paraId="4571A5B0" w14:textId="77777777" w:rsidTr="4C92B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F8B36DC" w14:textId="64C00E88" w:rsidR="4C92B790" w:rsidRDefault="4C92B790">
            <w:r w:rsidRPr="4C92B790">
              <w:rPr>
                <w:rFonts w:ascii="Calibri" w:eastAsia="Calibri" w:hAnsi="Calibri" w:cs="Calibri"/>
                <w:b w:val="0"/>
                <w:bCs w:val="0"/>
              </w:rPr>
              <w:t>Median</w:t>
            </w:r>
          </w:p>
        </w:tc>
        <w:tc>
          <w:tcPr>
            <w:tcW w:w="2353" w:type="dxa"/>
          </w:tcPr>
          <w:p w14:paraId="57326265" w14:textId="19B8D75B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2353" w:type="dxa"/>
          </w:tcPr>
          <w:p w14:paraId="48367096" w14:textId="5F61C89D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91,07</w:t>
            </w:r>
          </w:p>
        </w:tc>
        <w:tc>
          <w:tcPr>
            <w:tcW w:w="2353" w:type="dxa"/>
          </w:tcPr>
          <w:p w14:paraId="571556A1" w14:textId="561BF26D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13,6</w:t>
            </w:r>
          </w:p>
        </w:tc>
      </w:tr>
      <w:tr w:rsidR="4C92B790" w14:paraId="521D6275" w14:textId="77777777" w:rsidTr="4C92B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CA20F82" w14:textId="01753A39" w:rsidR="4C92B790" w:rsidRDefault="4C92B790"/>
        </w:tc>
        <w:tc>
          <w:tcPr>
            <w:tcW w:w="2353" w:type="dxa"/>
          </w:tcPr>
          <w:p w14:paraId="37A29A9D" w14:textId="57525693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3,39280284</w:t>
            </w:r>
          </w:p>
        </w:tc>
        <w:tc>
          <w:tcPr>
            <w:tcW w:w="2353" w:type="dxa"/>
          </w:tcPr>
          <w:p w14:paraId="430E4926" w14:textId="55547E5B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12,4186233</w:t>
            </w:r>
          </w:p>
        </w:tc>
        <w:tc>
          <w:tcPr>
            <w:tcW w:w="2353" w:type="dxa"/>
          </w:tcPr>
          <w:p w14:paraId="4CE1B67D" w14:textId="654420D5" w:rsidR="4C92B790" w:rsidRDefault="4C92B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1,82620919</w:t>
            </w:r>
          </w:p>
        </w:tc>
      </w:tr>
    </w:tbl>
    <w:p w14:paraId="77CCD64B" w14:textId="7787F60A" w:rsidR="47D42C1D" w:rsidRDefault="47D42C1D" w:rsidP="47D42C1D">
      <w:pPr>
        <w:spacing w:line="257" w:lineRule="auto"/>
        <w:rPr>
          <w:rFonts w:ascii="Calibri" w:eastAsia="Calibri" w:hAnsi="Calibri" w:cs="Calibri"/>
        </w:rPr>
      </w:pPr>
    </w:p>
    <w:tbl>
      <w:tblPr>
        <w:tblStyle w:val="TableJKU"/>
        <w:tblW w:w="0" w:type="auto"/>
        <w:tblLayout w:type="fixed"/>
        <w:tblLook w:val="04A0" w:firstRow="1" w:lastRow="0" w:firstColumn="1" w:lastColumn="0" w:noHBand="0" w:noVBand="1"/>
      </w:tblPr>
      <w:tblGrid>
        <w:gridCol w:w="2353"/>
        <w:gridCol w:w="2353"/>
        <w:gridCol w:w="2353"/>
        <w:gridCol w:w="2353"/>
      </w:tblGrid>
      <w:tr w:rsidR="4C92B790" w14:paraId="3F4E5CE5" w14:textId="77777777" w:rsidTr="1655F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top"/>
          </w:tcPr>
          <w:p w14:paraId="1B619728" w14:textId="5B640402" w:rsidR="4C92B790" w:rsidRDefault="008E789F">
            <w:proofErr w:type="spellStart"/>
            <w:r w:rsidRPr="0C0FC0D4">
              <w:rPr>
                <w:rFonts w:ascii="Calibri" w:eastAsia="Calibri" w:hAnsi="Calibri" w:cs="Calibri"/>
              </w:rPr>
              <w:t>Szenario</w:t>
            </w:r>
            <w:proofErr w:type="spellEnd"/>
            <w:r w:rsidRPr="0C0FC0D4"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top"/>
          </w:tcPr>
          <w:p w14:paraId="6122D9CC" w14:textId="433A912B" w:rsidR="4C92B790" w:rsidRDefault="003A1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OnePlus 6T</w:t>
            </w:r>
            <w:r w:rsidR="4C92B790" w:rsidRPr="4C92B79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top"/>
          </w:tcPr>
          <w:p w14:paraId="39BC6085" w14:textId="2CC3D9A9" w:rsidR="4C92B790" w:rsidRDefault="4C92B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C92B790">
              <w:rPr>
                <w:rFonts w:ascii="Calibri" w:eastAsia="Calibri" w:hAnsi="Calibri" w:cs="Calibri"/>
                <w:color w:val="000000" w:themeColor="text1"/>
              </w:rPr>
              <w:t>HS 19</w:t>
            </w:r>
          </w:p>
        </w:tc>
        <w:tc>
          <w:tcPr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top"/>
          </w:tcPr>
          <w:p w14:paraId="17D85E21" w14:textId="41B9644B" w:rsidR="4C92B790" w:rsidRDefault="008C7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C92B790">
              <w:rPr>
                <w:rFonts w:ascii="Calibri" w:eastAsia="Calibri" w:hAnsi="Calibri" w:cs="Calibri"/>
                <w:color w:val="000000" w:themeColor="text1"/>
              </w:rPr>
              <w:t>edurom</w:t>
            </w:r>
            <w:proofErr w:type="spellEnd"/>
          </w:p>
        </w:tc>
      </w:tr>
      <w:tr w:rsidR="3C373E68" w14:paraId="4A7166FC" w14:textId="77777777" w:rsidTr="6BFCD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282D2FA" w14:textId="011F9F93" w:rsidR="3C373E68" w:rsidRDefault="3C373E68"/>
        </w:tc>
        <w:tc>
          <w:tcPr>
            <w:tcW w:w="2353" w:type="dxa"/>
          </w:tcPr>
          <w:p w14:paraId="06FDEEB5" w14:textId="7F184A29" w:rsidR="3C373E68" w:rsidRDefault="0099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RRT [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]</w:t>
            </w:r>
          </w:p>
        </w:tc>
        <w:tc>
          <w:tcPr>
            <w:tcW w:w="2353" w:type="dxa"/>
          </w:tcPr>
          <w:p w14:paraId="30F328CC" w14:textId="0E49B9D9" w:rsidR="3C373E68" w:rsidRDefault="00BF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D</w:t>
            </w:r>
            <w:r w:rsidR="72918A94" w:rsidRPr="72918A94">
              <w:rPr>
                <w:rFonts w:ascii="Calibri" w:eastAsia="Calibri" w:hAnsi="Calibri" w:cs="Calibri"/>
                <w:color w:val="000000" w:themeColor="text1"/>
              </w:rPr>
              <w:t>ownload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[Mb/s]</w:t>
            </w:r>
          </w:p>
        </w:tc>
        <w:tc>
          <w:tcPr>
            <w:tcW w:w="2353" w:type="dxa"/>
          </w:tcPr>
          <w:p w14:paraId="1D1A3DEC" w14:textId="4DEE7691" w:rsidR="3C373E68" w:rsidRDefault="00BF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U</w:t>
            </w:r>
            <w:r w:rsidR="72918A94" w:rsidRPr="72918A94">
              <w:rPr>
                <w:rFonts w:ascii="Calibri" w:eastAsia="Calibri" w:hAnsi="Calibri" w:cs="Calibri"/>
                <w:color w:val="000000" w:themeColor="text1"/>
              </w:rPr>
              <w:t>pload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[Mb/s]</w:t>
            </w:r>
          </w:p>
        </w:tc>
      </w:tr>
      <w:tr w:rsidR="3C373E68" w14:paraId="12E48370" w14:textId="77777777" w:rsidTr="6BFCD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3352BB0" w14:textId="1970C7A9" w:rsidR="3C373E68" w:rsidRDefault="72918A94" w:rsidP="3C373E68">
            <w:pPr>
              <w:jc w:val="right"/>
            </w:pPr>
            <w:r w:rsidRPr="7FE1810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3" w:type="dxa"/>
          </w:tcPr>
          <w:p w14:paraId="00BC1A0F" w14:textId="33D06999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2353" w:type="dxa"/>
          </w:tcPr>
          <w:p w14:paraId="01F63FC4" w14:textId="33D8EC0D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167,96</w:t>
            </w:r>
          </w:p>
        </w:tc>
        <w:tc>
          <w:tcPr>
            <w:tcW w:w="2353" w:type="dxa"/>
          </w:tcPr>
          <w:p w14:paraId="6FFFF472" w14:textId="46FDD553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194,57</w:t>
            </w:r>
          </w:p>
        </w:tc>
      </w:tr>
      <w:tr w:rsidR="3C373E68" w14:paraId="32FB4B7E" w14:textId="77777777" w:rsidTr="6BFCD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6F46C17" w14:textId="6DFDA0CE" w:rsidR="3C373E68" w:rsidRDefault="72918A94" w:rsidP="3C373E68">
            <w:pPr>
              <w:jc w:val="right"/>
            </w:pPr>
            <w:r w:rsidRPr="7FE18103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353" w:type="dxa"/>
          </w:tcPr>
          <w:p w14:paraId="5D987D8F" w14:textId="78A89717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2353" w:type="dxa"/>
          </w:tcPr>
          <w:p w14:paraId="7BD38754" w14:textId="28B3E855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189,31</w:t>
            </w:r>
          </w:p>
        </w:tc>
        <w:tc>
          <w:tcPr>
            <w:tcW w:w="2353" w:type="dxa"/>
          </w:tcPr>
          <w:p w14:paraId="563FFC03" w14:textId="5711691D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192,91</w:t>
            </w:r>
          </w:p>
        </w:tc>
      </w:tr>
      <w:tr w:rsidR="3C373E68" w14:paraId="494200D3" w14:textId="77777777" w:rsidTr="6BFCD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1797B802" w14:textId="1F926AEB" w:rsidR="3C373E68" w:rsidRDefault="72918A94" w:rsidP="3C373E68">
            <w:pPr>
              <w:jc w:val="right"/>
            </w:pPr>
            <w:r w:rsidRPr="7FE18103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53" w:type="dxa"/>
          </w:tcPr>
          <w:p w14:paraId="46F52492" w14:textId="2FB7242E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2353" w:type="dxa"/>
          </w:tcPr>
          <w:p w14:paraId="72A14FB4" w14:textId="43F8CC52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200,03</w:t>
            </w:r>
          </w:p>
        </w:tc>
        <w:tc>
          <w:tcPr>
            <w:tcW w:w="2353" w:type="dxa"/>
          </w:tcPr>
          <w:p w14:paraId="233ACE89" w14:textId="5C677964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210,71</w:t>
            </w:r>
          </w:p>
        </w:tc>
      </w:tr>
      <w:tr w:rsidR="3C373E68" w14:paraId="006B59F8" w14:textId="77777777" w:rsidTr="6BFCD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61AADCF" w14:textId="79490CD5" w:rsidR="3C373E68" w:rsidRDefault="72918A94" w:rsidP="3C373E68">
            <w:pPr>
              <w:jc w:val="right"/>
            </w:pPr>
            <w:r w:rsidRPr="7FE1810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353" w:type="dxa"/>
          </w:tcPr>
          <w:p w14:paraId="1AC3F82D" w14:textId="27C3280F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2353" w:type="dxa"/>
          </w:tcPr>
          <w:p w14:paraId="3B8BCF48" w14:textId="51405331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178,47</w:t>
            </w:r>
          </w:p>
        </w:tc>
        <w:tc>
          <w:tcPr>
            <w:tcW w:w="2353" w:type="dxa"/>
          </w:tcPr>
          <w:p w14:paraId="58F5710B" w14:textId="3D8220E7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198,2</w:t>
            </w:r>
          </w:p>
        </w:tc>
      </w:tr>
      <w:tr w:rsidR="3C373E68" w14:paraId="1328ADB4" w14:textId="77777777" w:rsidTr="6BFCD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845832E" w14:textId="6E9626AE" w:rsidR="3C373E68" w:rsidRDefault="72918A94" w:rsidP="3C373E68">
            <w:pPr>
              <w:jc w:val="right"/>
            </w:pPr>
            <w:r w:rsidRPr="7FE18103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353" w:type="dxa"/>
          </w:tcPr>
          <w:p w14:paraId="00643EFB" w14:textId="39357F27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2353" w:type="dxa"/>
          </w:tcPr>
          <w:p w14:paraId="1108D18A" w14:textId="210219AE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151,48</w:t>
            </w:r>
          </w:p>
        </w:tc>
        <w:tc>
          <w:tcPr>
            <w:tcW w:w="2353" w:type="dxa"/>
          </w:tcPr>
          <w:p w14:paraId="0B5D851A" w14:textId="4F0AC344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187,95</w:t>
            </w:r>
          </w:p>
        </w:tc>
      </w:tr>
      <w:tr w:rsidR="3C373E68" w14:paraId="21158E65" w14:textId="77777777" w:rsidTr="6BFCD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D12EA51" w14:textId="3C2B194B" w:rsidR="3C373E68" w:rsidRDefault="72918A94" w:rsidP="3C373E68">
            <w:pPr>
              <w:jc w:val="right"/>
            </w:pPr>
            <w:r w:rsidRPr="7FE18103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353" w:type="dxa"/>
          </w:tcPr>
          <w:p w14:paraId="40E36DC7" w14:textId="44F179D2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2353" w:type="dxa"/>
          </w:tcPr>
          <w:p w14:paraId="45728325" w14:textId="6F4A78D6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176,56</w:t>
            </w:r>
          </w:p>
        </w:tc>
        <w:tc>
          <w:tcPr>
            <w:tcW w:w="2353" w:type="dxa"/>
          </w:tcPr>
          <w:p w14:paraId="4246A84E" w14:textId="1962910D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217,44</w:t>
            </w:r>
          </w:p>
        </w:tc>
      </w:tr>
      <w:tr w:rsidR="3C373E68" w14:paraId="3A677911" w14:textId="77777777" w:rsidTr="6BFCD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155F400A" w14:textId="724ABE00" w:rsidR="3C373E68" w:rsidRDefault="72918A94" w:rsidP="3C373E68">
            <w:pPr>
              <w:jc w:val="right"/>
            </w:pPr>
            <w:r w:rsidRPr="7FE18103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353" w:type="dxa"/>
          </w:tcPr>
          <w:p w14:paraId="6B1BBF58" w14:textId="569ABA8C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2353" w:type="dxa"/>
          </w:tcPr>
          <w:p w14:paraId="43FF8030" w14:textId="6DACBA35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187,98</w:t>
            </w:r>
          </w:p>
        </w:tc>
        <w:tc>
          <w:tcPr>
            <w:tcW w:w="2353" w:type="dxa"/>
          </w:tcPr>
          <w:p w14:paraId="4D82A349" w14:textId="27AB6920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191,66</w:t>
            </w:r>
          </w:p>
        </w:tc>
      </w:tr>
      <w:tr w:rsidR="3C373E68" w14:paraId="3E62354A" w14:textId="77777777" w:rsidTr="6BFCD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1DF36A4" w14:textId="6C3D807E" w:rsidR="3C373E68" w:rsidRDefault="72918A94" w:rsidP="3C373E68">
            <w:pPr>
              <w:jc w:val="right"/>
            </w:pPr>
            <w:r w:rsidRPr="7FE18103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353" w:type="dxa"/>
          </w:tcPr>
          <w:p w14:paraId="5F29B93A" w14:textId="3E3D1B5F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2353" w:type="dxa"/>
          </w:tcPr>
          <w:p w14:paraId="2AED7BB3" w14:textId="73031604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176,47</w:t>
            </w:r>
          </w:p>
        </w:tc>
        <w:tc>
          <w:tcPr>
            <w:tcW w:w="2353" w:type="dxa"/>
          </w:tcPr>
          <w:p w14:paraId="515EA4CD" w14:textId="0873418B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192,69</w:t>
            </w:r>
          </w:p>
        </w:tc>
      </w:tr>
      <w:tr w:rsidR="3C373E68" w14:paraId="21AA914C" w14:textId="77777777" w:rsidTr="6BFCD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C2EA831" w14:textId="2DCB2694" w:rsidR="3C373E68" w:rsidRDefault="72918A94" w:rsidP="3C373E68">
            <w:pPr>
              <w:jc w:val="right"/>
            </w:pPr>
            <w:r w:rsidRPr="7FE18103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353" w:type="dxa"/>
          </w:tcPr>
          <w:p w14:paraId="368808E8" w14:textId="75A7344D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  <w:tc>
          <w:tcPr>
            <w:tcW w:w="2353" w:type="dxa"/>
          </w:tcPr>
          <w:p w14:paraId="5FD413CA" w14:textId="596FD2BD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201,87</w:t>
            </w:r>
          </w:p>
        </w:tc>
        <w:tc>
          <w:tcPr>
            <w:tcW w:w="2353" w:type="dxa"/>
          </w:tcPr>
          <w:p w14:paraId="53DD81F6" w14:textId="359CE377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193,72</w:t>
            </w:r>
          </w:p>
        </w:tc>
      </w:tr>
      <w:tr w:rsidR="3C373E68" w14:paraId="1F67B202" w14:textId="77777777" w:rsidTr="6BFCD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408F3F8" w14:textId="5B1121E7" w:rsidR="3C373E68" w:rsidRDefault="72918A94" w:rsidP="3C373E68">
            <w:pPr>
              <w:jc w:val="right"/>
            </w:pPr>
            <w:r w:rsidRPr="7FE18103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353" w:type="dxa"/>
          </w:tcPr>
          <w:p w14:paraId="069656CC" w14:textId="3EA66644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2353" w:type="dxa"/>
          </w:tcPr>
          <w:p w14:paraId="21699D9B" w14:textId="64BFBD4B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173,66</w:t>
            </w:r>
          </w:p>
        </w:tc>
        <w:tc>
          <w:tcPr>
            <w:tcW w:w="2353" w:type="dxa"/>
          </w:tcPr>
          <w:p w14:paraId="1994766D" w14:textId="4C738E12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210,35</w:t>
            </w:r>
          </w:p>
        </w:tc>
      </w:tr>
      <w:tr w:rsidR="3C373E68" w14:paraId="1BC0464A" w14:textId="77777777" w:rsidTr="6BFCD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22CCFA9" w14:textId="1B2C0EEA" w:rsidR="3C373E68" w:rsidRDefault="72918A94">
            <w:proofErr w:type="spellStart"/>
            <w:r w:rsidRPr="7FE18103">
              <w:rPr>
                <w:rFonts w:ascii="Calibri" w:eastAsia="Calibri" w:hAnsi="Calibri" w:cs="Calibri"/>
              </w:rPr>
              <w:t>Mittelwert</w:t>
            </w:r>
            <w:proofErr w:type="spellEnd"/>
          </w:p>
        </w:tc>
        <w:tc>
          <w:tcPr>
            <w:tcW w:w="2353" w:type="dxa"/>
          </w:tcPr>
          <w:p w14:paraId="21394150" w14:textId="3B10FD54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11,7</w:t>
            </w:r>
          </w:p>
        </w:tc>
        <w:tc>
          <w:tcPr>
            <w:tcW w:w="2353" w:type="dxa"/>
          </w:tcPr>
          <w:p w14:paraId="5223FA13" w14:textId="7F9222EB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180,379</w:t>
            </w:r>
          </w:p>
        </w:tc>
        <w:tc>
          <w:tcPr>
            <w:tcW w:w="2353" w:type="dxa"/>
          </w:tcPr>
          <w:p w14:paraId="76AB73E7" w14:textId="62B30487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199,02</w:t>
            </w:r>
          </w:p>
        </w:tc>
      </w:tr>
      <w:tr w:rsidR="3C373E68" w14:paraId="607B7AC9" w14:textId="77777777" w:rsidTr="6BFCD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BDF232D" w14:textId="344D574D" w:rsidR="3C373E68" w:rsidRDefault="72918A94">
            <w:r w:rsidRPr="7FE18103">
              <w:rPr>
                <w:rFonts w:ascii="Calibri" w:eastAsia="Calibri" w:hAnsi="Calibri" w:cs="Calibri"/>
              </w:rPr>
              <w:t>Median</w:t>
            </w:r>
          </w:p>
        </w:tc>
        <w:tc>
          <w:tcPr>
            <w:tcW w:w="2353" w:type="dxa"/>
          </w:tcPr>
          <w:p w14:paraId="0F2C44F7" w14:textId="32235D58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2353" w:type="dxa"/>
          </w:tcPr>
          <w:p w14:paraId="74ACBAAE" w14:textId="04334017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177,515</w:t>
            </w:r>
          </w:p>
        </w:tc>
        <w:tc>
          <w:tcPr>
            <w:tcW w:w="2353" w:type="dxa"/>
          </w:tcPr>
          <w:p w14:paraId="5DA942E4" w14:textId="4DED436D" w:rsidR="3C373E68" w:rsidRDefault="72918A94" w:rsidP="3C373E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194,145</w:t>
            </w:r>
          </w:p>
        </w:tc>
      </w:tr>
      <w:tr w:rsidR="3C373E68" w14:paraId="68D96926" w14:textId="77777777" w:rsidTr="6BFCD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B14886D" w14:textId="7B7CA5C1" w:rsidR="3C373E68" w:rsidRDefault="3C373E68"/>
        </w:tc>
        <w:tc>
          <w:tcPr>
            <w:tcW w:w="2353" w:type="dxa"/>
          </w:tcPr>
          <w:p w14:paraId="1DEC48EF" w14:textId="7E232278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0,8232726</w:t>
            </w:r>
          </w:p>
        </w:tc>
        <w:tc>
          <w:tcPr>
            <w:tcW w:w="2353" w:type="dxa"/>
          </w:tcPr>
          <w:p w14:paraId="579FA3EB" w14:textId="6D1B1442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15,1055578</w:t>
            </w:r>
          </w:p>
        </w:tc>
        <w:tc>
          <w:tcPr>
            <w:tcW w:w="2353" w:type="dxa"/>
          </w:tcPr>
          <w:p w14:paraId="2732A233" w14:textId="10200227" w:rsidR="3C373E68" w:rsidRDefault="72918A94" w:rsidP="3C373E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72918A94">
              <w:rPr>
                <w:rFonts w:ascii="Calibri" w:eastAsia="Calibri" w:hAnsi="Calibri" w:cs="Calibri"/>
                <w:color w:val="000000" w:themeColor="text1"/>
              </w:rPr>
              <w:t>10,0388235</w:t>
            </w:r>
          </w:p>
        </w:tc>
      </w:tr>
    </w:tbl>
    <w:p w14:paraId="500793B0" w14:textId="6F55BBD4" w:rsidR="00990B20" w:rsidRDefault="00990B20" w:rsidP="00990B20"/>
    <w:p w14:paraId="562C75D1" w14:textId="77777777" w:rsidR="00990B20" w:rsidRDefault="00990B20" w:rsidP="00990B20"/>
    <w:p w14:paraId="3CB7D8A9" w14:textId="77777777" w:rsidR="00783028" w:rsidRPr="00CA514A" w:rsidRDefault="00783028" w:rsidP="00783028">
      <w:pPr>
        <w:pStyle w:val="ListParagraph"/>
        <w:numPr>
          <w:ilvl w:val="0"/>
          <w:numId w:val="4"/>
        </w:numPr>
      </w:pPr>
      <w:r>
        <w:rPr>
          <w:b/>
        </w:rPr>
        <w:t>Conclusions</w:t>
      </w:r>
    </w:p>
    <w:p w14:paraId="3B0735FC" w14:textId="61700919" w:rsidR="00CA514A" w:rsidRPr="00990B20" w:rsidRDefault="00CA514A" w:rsidP="00CA514A">
      <w:r>
        <w:t xml:space="preserve">The first test </w:t>
      </w:r>
      <w:r w:rsidR="00742FD4">
        <w:t>was during the lecture</w:t>
      </w:r>
      <w:r w:rsidR="00EA1C10">
        <w:t>, but since many students used the speed</w:t>
      </w:r>
      <w:r w:rsidR="00754119">
        <w:t xml:space="preserve"> </w:t>
      </w:r>
      <w:r w:rsidR="00EA1C10">
        <w:t xml:space="preserve">test during that time, the </w:t>
      </w:r>
      <w:r w:rsidR="008E3D2D">
        <w:t xml:space="preserve">result varied from </w:t>
      </w:r>
      <w:r w:rsidR="00A81C23">
        <w:t xml:space="preserve">1 Mb/s to </w:t>
      </w:r>
      <w:r w:rsidR="000F37AC">
        <w:t>100 Mb/s.</w:t>
      </w:r>
      <w:r w:rsidR="00571278">
        <w:t xml:space="preserve"> </w:t>
      </w:r>
      <w:r w:rsidR="00DC4340">
        <w:t>As these values were vary inconsistent</w:t>
      </w:r>
      <w:r w:rsidR="002B1FBA">
        <w:t>,</w:t>
      </w:r>
      <w:r w:rsidR="00571278">
        <w:t xml:space="preserve"> we decided that </w:t>
      </w:r>
      <w:r w:rsidR="00750367">
        <w:t>these values were not useful and re</w:t>
      </w:r>
      <w:r w:rsidR="00360E59">
        <w:t>moved them.</w:t>
      </w:r>
    </w:p>
    <w:p w14:paraId="63480B6F" w14:textId="46E1A9EA" w:rsidR="001F7982" w:rsidRDefault="062AB98F" w:rsidP="001F7982">
      <w:r>
        <w:t xml:space="preserve">We were surprised to find out </w:t>
      </w:r>
      <w:r w:rsidR="441E3B75">
        <w:t xml:space="preserve">that </w:t>
      </w:r>
      <w:r w:rsidR="5F4F0C92">
        <w:t xml:space="preserve">4G has </w:t>
      </w:r>
      <w:r w:rsidR="50B64E82">
        <w:t>a</w:t>
      </w:r>
      <w:r w:rsidR="5F4F0C92">
        <w:t xml:space="preserve"> much </w:t>
      </w:r>
      <w:r w:rsidR="6D6D0717">
        <w:t xml:space="preserve">higher </w:t>
      </w:r>
      <w:r w:rsidR="4C85D90F">
        <w:t xml:space="preserve">RRT than the </w:t>
      </w:r>
      <w:r w:rsidR="08CA3E3F">
        <w:t xml:space="preserve">University </w:t>
      </w:r>
      <w:r w:rsidR="59F9CDCF">
        <w:t>network.</w:t>
      </w:r>
    </w:p>
    <w:p w14:paraId="2E6D1F8A" w14:textId="1CFFC1E3" w:rsidR="00036BB2" w:rsidRPr="001F7982" w:rsidRDefault="00036BB2" w:rsidP="001F7982">
      <w:r>
        <w:t xml:space="preserve">It can also be seen that the </w:t>
      </w:r>
      <w:r w:rsidR="0006532C">
        <w:t>network card</w:t>
      </w:r>
      <w:r w:rsidR="00393853">
        <w:t xml:space="preserve"> from the </w:t>
      </w:r>
      <w:r w:rsidR="003A10EA">
        <w:rPr>
          <w:rFonts w:ascii="Calibri" w:eastAsia="Calibri" w:hAnsi="Calibri" w:cs="Calibri"/>
          <w:color w:val="000000" w:themeColor="text1"/>
        </w:rPr>
        <w:t>OnePlus 6T</w:t>
      </w:r>
      <w:r w:rsidR="00B1058D">
        <w:rPr>
          <w:rFonts w:ascii="Calibri" w:eastAsia="Calibri" w:hAnsi="Calibri" w:cs="Calibri"/>
          <w:color w:val="000000" w:themeColor="text1"/>
        </w:rPr>
        <w:t xml:space="preserve"> </w:t>
      </w:r>
      <w:r w:rsidR="00A61ADD">
        <w:rPr>
          <w:rFonts w:ascii="Calibri" w:eastAsia="Calibri" w:hAnsi="Calibri" w:cs="Calibri"/>
          <w:color w:val="000000" w:themeColor="text1"/>
        </w:rPr>
        <w:t xml:space="preserve">has a higher throughout than the tested </w:t>
      </w:r>
      <w:r w:rsidR="6821E007" w:rsidRPr="6821E007">
        <w:rPr>
          <w:rFonts w:ascii="Calibri" w:eastAsia="Calibri" w:hAnsi="Calibri" w:cs="Calibri"/>
          <w:color w:val="000000" w:themeColor="text1"/>
        </w:rPr>
        <w:t>laptop</w:t>
      </w:r>
      <w:r w:rsidR="00A61ADD">
        <w:rPr>
          <w:rFonts w:ascii="Calibri" w:eastAsia="Calibri" w:hAnsi="Calibri" w:cs="Calibri"/>
          <w:color w:val="000000" w:themeColor="text1"/>
        </w:rPr>
        <w:t xml:space="preserve">, since the </w:t>
      </w:r>
      <w:r w:rsidR="00882ECF">
        <w:rPr>
          <w:rFonts w:ascii="Calibri" w:eastAsia="Calibri" w:hAnsi="Calibri" w:cs="Calibri"/>
          <w:color w:val="000000" w:themeColor="text1"/>
        </w:rPr>
        <w:t xml:space="preserve">download is about </w:t>
      </w:r>
      <w:r w:rsidR="00AC39E0">
        <w:rPr>
          <w:rFonts w:ascii="Calibri" w:eastAsia="Calibri" w:hAnsi="Calibri" w:cs="Calibri"/>
          <w:color w:val="000000" w:themeColor="text1"/>
        </w:rPr>
        <w:t>63 Mb/s</w:t>
      </w:r>
      <w:r w:rsidR="008874E6">
        <w:rPr>
          <w:rFonts w:ascii="Calibri" w:eastAsia="Calibri" w:hAnsi="Calibri" w:cs="Calibri"/>
          <w:color w:val="000000" w:themeColor="text1"/>
        </w:rPr>
        <w:t xml:space="preserve"> faster in the same network and the same location.</w:t>
      </w:r>
    </w:p>
    <w:p w14:paraId="6888FA2F" w14:textId="6F913114" w:rsidR="00122BB8" w:rsidRPr="00C807D1" w:rsidRDefault="00783028" w:rsidP="00990B20">
      <w:bookmarkStart w:id="0" w:name="_GoBack"/>
      <w:bookmarkEnd w:id="0"/>
      <w:r>
        <w:t xml:space="preserve"> </w:t>
      </w:r>
    </w:p>
    <w:sectPr w:rsidR="00122BB8" w:rsidRPr="00C807D1" w:rsidSect="002217BD">
      <w:headerReference w:type="default" r:id="rId11"/>
      <w:footerReference w:type="default" r:id="rId12"/>
      <w:type w:val="continuous"/>
      <w:pgSz w:w="11906" w:h="16838" w:code="9"/>
      <w:pgMar w:top="1531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CC4E9" w14:textId="77777777" w:rsidR="003F100D" w:rsidRDefault="003F100D" w:rsidP="000A78E0">
      <w:pPr>
        <w:spacing w:line="240" w:lineRule="auto"/>
      </w:pPr>
      <w:r>
        <w:separator/>
      </w:r>
    </w:p>
  </w:endnote>
  <w:endnote w:type="continuationSeparator" w:id="0">
    <w:p w14:paraId="79DBEA8A" w14:textId="77777777" w:rsidR="003F100D" w:rsidRDefault="003F100D" w:rsidP="000A78E0">
      <w:pPr>
        <w:spacing w:line="240" w:lineRule="auto"/>
      </w:pPr>
      <w:r>
        <w:continuationSeparator/>
      </w:r>
    </w:p>
  </w:endnote>
  <w:endnote w:type="continuationNotice" w:id="1">
    <w:p w14:paraId="16E9D5BB" w14:textId="77777777" w:rsidR="003F100D" w:rsidRDefault="003F100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877DD" w14:textId="77777777" w:rsidR="000D62F4" w:rsidRDefault="000D62F4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1" layoutInCell="1" allowOverlap="1" wp14:anchorId="53E1FA18" wp14:editId="1F445AE4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65434F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JOHANNES KEPLER</w:t>
                          </w:r>
                        </w:p>
                        <w:p w14:paraId="2CB9BA2B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UNIVERSITY</w:t>
                          </w:r>
                          <w:r w:rsidR="000D62F4"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 xml:space="preserve"> LINZ</w:t>
                          </w:r>
                        </w:p>
                        <w:p w14:paraId="44A470C3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Altenberger Str.</w:t>
                          </w:r>
                          <w:r w:rsidR="000D62F4"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 xml:space="preserve"> 69</w:t>
                          </w:r>
                        </w:p>
                        <w:p w14:paraId="0AAD3FAE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4040 Linz, Austria</w:t>
                          </w:r>
                        </w:p>
                        <w:p w14:paraId="48EEF908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www.jku.at</w:t>
                          </w:r>
                        </w:p>
                        <w:p w14:paraId="1A08B23D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E1FA1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59.5pt;margin-top:748.5pt;width:98.95pt;height:66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" filled="f" stroked="f">
              <v:textbox inset="0,0,0,0">
                <w:txbxContent>
                  <w:p w14:paraId="2065434F" w14:textId="77777777" w:rsidR="000D62F4" w:rsidRPr="00C0272C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JOHANNES KEPLER</w:t>
                    </w:r>
                  </w:p>
                  <w:p w14:paraId="2CB9BA2B" w14:textId="77777777" w:rsidR="000D62F4" w:rsidRPr="00C0272C" w:rsidRDefault="00C0272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UNIVERSITY</w:t>
                    </w:r>
                    <w:r w:rsidR="000D62F4"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 xml:space="preserve"> LINZ</w:t>
                    </w:r>
                  </w:p>
                  <w:p w14:paraId="44A470C3" w14:textId="77777777"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Altenberger Str.</w:t>
                    </w:r>
                    <w:r w:rsidR="000D62F4"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 xml:space="preserve"> 69</w:t>
                    </w:r>
                  </w:p>
                  <w:p w14:paraId="0AAD3FAE" w14:textId="77777777"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4040 Linz, Austria</w:t>
                    </w:r>
                  </w:p>
                  <w:p w14:paraId="48EEF908" w14:textId="77777777"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www.jku.at</w:t>
                    </w:r>
                  </w:p>
                  <w:p w14:paraId="1A08B23D" w14:textId="77777777"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B30F8" w14:textId="77777777" w:rsidR="00207DFF" w:rsidRDefault="00207DFF" w:rsidP="00B17064">
    <w:pPr>
      <w:pStyle w:val="Footer"/>
      <w:tabs>
        <w:tab w:val="clear" w:pos="4536"/>
        <w:tab w:val="clear" w:pos="9072"/>
        <w:tab w:val="right" w:pos="9921"/>
      </w:tabs>
      <w:jc w:val="both"/>
    </w:pPr>
  </w:p>
  <w:p w14:paraId="5758F3EA" w14:textId="77E9EF8C" w:rsidR="000D62F4" w:rsidRPr="004746F8" w:rsidRDefault="00C0272C" w:rsidP="002217BD">
    <w:pPr>
      <w:pStyle w:val="Footer"/>
      <w:tabs>
        <w:tab w:val="clear" w:pos="4536"/>
        <w:tab w:val="clear" w:pos="9072"/>
        <w:tab w:val="center" w:pos="4990"/>
        <w:tab w:val="right" w:pos="9412"/>
      </w:tabs>
      <w:jc w:val="both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D6168E">
      <w:rPr>
        <w:noProof/>
      </w:rPr>
      <w:t>October 29, 2019</w:t>
    </w:r>
    <w:r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885E1ECDBBB24EF39E840DABDA17D8F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7536C">
          <w:t>Student name</w:t>
        </w:r>
      </w:sdtContent>
    </w:sdt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783028">
      <w:rPr>
        <w:noProof/>
      </w:rPr>
      <w:t>2</w:t>
    </w:r>
    <w:r w:rsidR="000D62F4" w:rsidRPr="004746F8">
      <w:fldChar w:fldCharType="end"/>
    </w:r>
    <w:r w:rsidR="000D62F4" w:rsidRPr="004746F8">
      <w:t>/</w:t>
    </w:r>
    <w:fldSimple w:instr="NUMPAGES   \* MERGEFORMAT">
      <w:r w:rsidR="0078302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EC1B6" w14:textId="77777777" w:rsidR="003F100D" w:rsidRDefault="003F100D" w:rsidP="000A78E0">
      <w:pPr>
        <w:spacing w:line="240" w:lineRule="auto"/>
      </w:pPr>
      <w:r>
        <w:separator/>
      </w:r>
    </w:p>
  </w:footnote>
  <w:footnote w:type="continuationSeparator" w:id="0">
    <w:p w14:paraId="1A70DE73" w14:textId="77777777" w:rsidR="003F100D" w:rsidRDefault="003F100D" w:rsidP="000A78E0">
      <w:pPr>
        <w:spacing w:line="240" w:lineRule="auto"/>
      </w:pPr>
      <w:r>
        <w:continuationSeparator/>
      </w:r>
    </w:p>
  </w:footnote>
  <w:footnote w:type="continuationNotice" w:id="1">
    <w:p w14:paraId="22E5A2E5" w14:textId="77777777" w:rsidR="003F100D" w:rsidRDefault="003F100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F739A" w14:textId="77777777" w:rsidR="000D62F4" w:rsidRDefault="005E0FA5" w:rsidP="00F04562">
    <w:r>
      <w:rPr>
        <w:noProof/>
      </w:rPr>
      <w:drawing>
        <wp:anchor distT="0" distB="0" distL="114300" distR="114300" simplePos="0" relativeHeight="251658241" behindDoc="0" locked="1" layoutInCell="1" allowOverlap="1" wp14:anchorId="3CE191B1" wp14:editId="349F0726">
          <wp:simplePos x="0" y="0"/>
          <wp:positionH relativeFrom="column">
            <wp:posOffset>4007485</wp:posOffset>
          </wp:positionH>
          <wp:positionV relativeFrom="page">
            <wp:posOffset>457200</wp:posOffset>
          </wp:positionV>
          <wp:extent cx="2030400" cy="105480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2030400" cy="105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F9135" w14:textId="77777777" w:rsidR="000D62F4" w:rsidRDefault="005E0FA5" w:rsidP="00BD398D">
    <w:pPr>
      <w:pStyle w:val="Header"/>
      <w:tabs>
        <w:tab w:val="clear" w:pos="9072"/>
      </w:tabs>
    </w:pPr>
    <w:r>
      <w:rPr>
        <w:noProof/>
      </w:rPr>
      <w:drawing>
        <wp:anchor distT="0" distB="0" distL="114300" distR="114300" simplePos="0" relativeHeight="251658242" behindDoc="0" locked="1" layoutInCell="1" allowOverlap="1" wp14:anchorId="31877161" wp14:editId="3415698F">
          <wp:simplePos x="0" y="0"/>
          <wp:positionH relativeFrom="column">
            <wp:posOffset>4882515</wp:posOffset>
          </wp:positionH>
          <wp:positionV relativeFrom="page">
            <wp:posOffset>257175</wp:posOffset>
          </wp:positionV>
          <wp:extent cx="1144800" cy="594000"/>
          <wp:effectExtent l="0" t="0" r="0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1144800" cy="59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D54"/>
    <w:multiLevelType w:val="hybridMultilevel"/>
    <w:tmpl w:val="0A8CE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1779D"/>
    <w:multiLevelType w:val="hybridMultilevel"/>
    <w:tmpl w:val="116CC06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482D05"/>
    <w:multiLevelType w:val="multilevel"/>
    <w:tmpl w:val="11069632"/>
    <w:styleLink w:val="HeadlinesJKU"/>
    <w:lvl w:ilvl="0">
      <w:start w:val="1"/>
      <w:numFmt w:val="decimal"/>
      <w:pStyle w:val="Heading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Heading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A232106"/>
    <w:multiLevelType w:val="hybridMultilevel"/>
    <w:tmpl w:val="1EE6D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4413F3"/>
    <w:multiLevelType w:val="multilevel"/>
    <w:tmpl w:val="11069632"/>
    <w:numStyleLink w:val="HeadlinesJKU"/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suppressBottomSpacing/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A4D"/>
    <w:rsid w:val="0000107A"/>
    <w:rsid w:val="0000496B"/>
    <w:rsid w:val="00005898"/>
    <w:rsid w:val="00006787"/>
    <w:rsid w:val="000142CC"/>
    <w:rsid w:val="00033862"/>
    <w:rsid w:val="000347A7"/>
    <w:rsid w:val="0003638D"/>
    <w:rsid w:val="00036BB2"/>
    <w:rsid w:val="00044044"/>
    <w:rsid w:val="00051EB1"/>
    <w:rsid w:val="00055908"/>
    <w:rsid w:val="00061951"/>
    <w:rsid w:val="0006532C"/>
    <w:rsid w:val="000654AB"/>
    <w:rsid w:val="00084606"/>
    <w:rsid w:val="000855E3"/>
    <w:rsid w:val="0008652A"/>
    <w:rsid w:val="0009340E"/>
    <w:rsid w:val="000A61DB"/>
    <w:rsid w:val="000A78E0"/>
    <w:rsid w:val="000B1CB6"/>
    <w:rsid w:val="000C0B44"/>
    <w:rsid w:val="000C35CC"/>
    <w:rsid w:val="000C450D"/>
    <w:rsid w:val="000C5737"/>
    <w:rsid w:val="000D62F4"/>
    <w:rsid w:val="000E39EB"/>
    <w:rsid w:val="000F0A7A"/>
    <w:rsid w:val="000F37AC"/>
    <w:rsid w:val="000F58B2"/>
    <w:rsid w:val="00103343"/>
    <w:rsid w:val="00106D04"/>
    <w:rsid w:val="001072FF"/>
    <w:rsid w:val="0011203F"/>
    <w:rsid w:val="00122BB8"/>
    <w:rsid w:val="0013019C"/>
    <w:rsid w:val="001322F8"/>
    <w:rsid w:val="00134AF8"/>
    <w:rsid w:val="00135310"/>
    <w:rsid w:val="001368DB"/>
    <w:rsid w:val="00150293"/>
    <w:rsid w:val="00155659"/>
    <w:rsid w:val="00155AE4"/>
    <w:rsid w:val="00164AE5"/>
    <w:rsid w:val="00172CBC"/>
    <w:rsid w:val="0017361F"/>
    <w:rsid w:val="001752CE"/>
    <w:rsid w:val="001771C5"/>
    <w:rsid w:val="0017773D"/>
    <w:rsid w:val="00192AEF"/>
    <w:rsid w:val="00195819"/>
    <w:rsid w:val="001A46AA"/>
    <w:rsid w:val="001A5281"/>
    <w:rsid w:val="001B673F"/>
    <w:rsid w:val="001C072F"/>
    <w:rsid w:val="001D7DE8"/>
    <w:rsid w:val="001E5A49"/>
    <w:rsid w:val="001E6E86"/>
    <w:rsid w:val="001F49CA"/>
    <w:rsid w:val="001F7982"/>
    <w:rsid w:val="002026FC"/>
    <w:rsid w:val="00202B86"/>
    <w:rsid w:val="00204AE9"/>
    <w:rsid w:val="00207DFF"/>
    <w:rsid w:val="0021010C"/>
    <w:rsid w:val="00214F6C"/>
    <w:rsid w:val="00216AE9"/>
    <w:rsid w:val="002213CF"/>
    <w:rsid w:val="002217BD"/>
    <w:rsid w:val="00223100"/>
    <w:rsid w:val="0023493D"/>
    <w:rsid w:val="0023779B"/>
    <w:rsid w:val="00237B77"/>
    <w:rsid w:val="00247A98"/>
    <w:rsid w:val="002532D0"/>
    <w:rsid w:val="00253902"/>
    <w:rsid w:val="00260199"/>
    <w:rsid w:val="00270AEB"/>
    <w:rsid w:val="002744B3"/>
    <w:rsid w:val="00274A30"/>
    <w:rsid w:val="00284615"/>
    <w:rsid w:val="0028502E"/>
    <w:rsid w:val="0028706A"/>
    <w:rsid w:val="0029034A"/>
    <w:rsid w:val="002971C7"/>
    <w:rsid w:val="00297DCB"/>
    <w:rsid w:val="002A38CC"/>
    <w:rsid w:val="002A4F00"/>
    <w:rsid w:val="002B1FBA"/>
    <w:rsid w:val="002C2C2B"/>
    <w:rsid w:val="002D06D3"/>
    <w:rsid w:val="002D0876"/>
    <w:rsid w:val="002D6079"/>
    <w:rsid w:val="002E0706"/>
    <w:rsid w:val="002E35BE"/>
    <w:rsid w:val="002F07BA"/>
    <w:rsid w:val="002F23BB"/>
    <w:rsid w:val="002F4D8C"/>
    <w:rsid w:val="002F7EB7"/>
    <w:rsid w:val="003075F7"/>
    <w:rsid w:val="00320E70"/>
    <w:rsid w:val="00325F13"/>
    <w:rsid w:val="00331EF4"/>
    <w:rsid w:val="00336F58"/>
    <w:rsid w:val="00337F04"/>
    <w:rsid w:val="00340B93"/>
    <w:rsid w:val="00343612"/>
    <w:rsid w:val="00345A12"/>
    <w:rsid w:val="00355C2C"/>
    <w:rsid w:val="00360537"/>
    <w:rsid w:val="00360E59"/>
    <w:rsid w:val="00365EF0"/>
    <w:rsid w:val="003706E8"/>
    <w:rsid w:val="00371D28"/>
    <w:rsid w:val="0037536C"/>
    <w:rsid w:val="003753BC"/>
    <w:rsid w:val="00386956"/>
    <w:rsid w:val="00387469"/>
    <w:rsid w:val="00393853"/>
    <w:rsid w:val="00395425"/>
    <w:rsid w:val="00395701"/>
    <w:rsid w:val="003A10EA"/>
    <w:rsid w:val="003A13EF"/>
    <w:rsid w:val="003C6F04"/>
    <w:rsid w:val="003D0D18"/>
    <w:rsid w:val="003D7EC7"/>
    <w:rsid w:val="003E09C8"/>
    <w:rsid w:val="003E44C5"/>
    <w:rsid w:val="003E542E"/>
    <w:rsid w:val="003E62AE"/>
    <w:rsid w:val="003F0A18"/>
    <w:rsid w:val="003F100D"/>
    <w:rsid w:val="00405FCC"/>
    <w:rsid w:val="00420A85"/>
    <w:rsid w:val="00423980"/>
    <w:rsid w:val="00423E25"/>
    <w:rsid w:val="00435574"/>
    <w:rsid w:val="00435FC2"/>
    <w:rsid w:val="00437EEE"/>
    <w:rsid w:val="004446C3"/>
    <w:rsid w:val="00446C89"/>
    <w:rsid w:val="004470F4"/>
    <w:rsid w:val="0045037A"/>
    <w:rsid w:val="00453804"/>
    <w:rsid w:val="00456D40"/>
    <w:rsid w:val="0046079D"/>
    <w:rsid w:val="00473C0C"/>
    <w:rsid w:val="004746F8"/>
    <w:rsid w:val="00476919"/>
    <w:rsid w:val="00480D23"/>
    <w:rsid w:val="00485292"/>
    <w:rsid w:val="004865A8"/>
    <w:rsid w:val="004909F1"/>
    <w:rsid w:val="00492C81"/>
    <w:rsid w:val="004932E2"/>
    <w:rsid w:val="00493458"/>
    <w:rsid w:val="00493D25"/>
    <w:rsid w:val="004A0D91"/>
    <w:rsid w:val="004A5B02"/>
    <w:rsid w:val="004B2888"/>
    <w:rsid w:val="004B45E3"/>
    <w:rsid w:val="004B61EF"/>
    <w:rsid w:val="004B6765"/>
    <w:rsid w:val="004B796B"/>
    <w:rsid w:val="004C039C"/>
    <w:rsid w:val="004C070F"/>
    <w:rsid w:val="004C74F6"/>
    <w:rsid w:val="004D58A9"/>
    <w:rsid w:val="004E2D1F"/>
    <w:rsid w:val="004E38E9"/>
    <w:rsid w:val="004F065C"/>
    <w:rsid w:val="004F5281"/>
    <w:rsid w:val="004F711C"/>
    <w:rsid w:val="00512A4E"/>
    <w:rsid w:val="00520497"/>
    <w:rsid w:val="00524CA5"/>
    <w:rsid w:val="00540790"/>
    <w:rsid w:val="00542909"/>
    <w:rsid w:val="00547D27"/>
    <w:rsid w:val="00552B53"/>
    <w:rsid w:val="00552D36"/>
    <w:rsid w:val="00553D99"/>
    <w:rsid w:val="00571278"/>
    <w:rsid w:val="00571A38"/>
    <w:rsid w:val="00575BFC"/>
    <w:rsid w:val="005774F3"/>
    <w:rsid w:val="00585763"/>
    <w:rsid w:val="00590351"/>
    <w:rsid w:val="005939F7"/>
    <w:rsid w:val="0059735C"/>
    <w:rsid w:val="00597E4E"/>
    <w:rsid w:val="005A2D2F"/>
    <w:rsid w:val="005A3763"/>
    <w:rsid w:val="005A7BA3"/>
    <w:rsid w:val="005B5973"/>
    <w:rsid w:val="005C0082"/>
    <w:rsid w:val="005C2B4D"/>
    <w:rsid w:val="005D0778"/>
    <w:rsid w:val="005D52ED"/>
    <w:rsid w:val="005E0859"/>
    <w:rsid w:val="005E0FA5"/>
    <w:rsid w:val="005E569D"/>
    <w:rsid w:val="005E712C"/>
    <w:rsid w:val="005F6220"/>
    <w:rsid w:val="00600565"/>
    <w:rsid w:val="00611AC5"/>
    <w:rsid w:val="006146DF"/>
    <w:rsid w:val="0061571E"/>
    <w:rsid w:val="00615821"/>
    <w:rsid w:val="0061659C"/>
    <w:rsid w:val="006176FA"/>
    <w:rsid w:val="00620070"/>
    <w:rsid w:val="00626156"/>
    <w:rsid w:val="00654B17"/>
    <w:rsid w:val="006605DD"/>
    <w:rsid w:val="00660630"/>
    <w:rsid w:val="00665308"/>
    <w:rsid w:val="006659EA"/>
    <w:rsid w:val="0068604A"/>
    <w:rsid w:val="00687462"/>
    <w:rsid w:val="00690432"/>
    <w:rsid w:val="00693960"/>
    <w:rsid w:val="0069741F"/>
    <w:rsid w:val="006A514D"/>
    <w:rsid w:val="006B7CBB"/>
    <w:rsid w:val="006C111C"/>
    <w:rsid w:val="006C3097"/>
    <w:rsid w:val="006C4A0E"/>
    <w:rsid w:val="006C690E"/>
    <w:rsid w:val="006C7A6D"/>
    <w:rsid w:val="006C7E25"/>
    <w:rsid w:val="006D549D"/>
    <w:rsid w:val="006D7AE8"/>
    <w:rsid w:val="006E09AF"/>
    <w:rsid w:val="006E3590"/>
    <w:rsid w:val="006F5311"/>
    <w:rsid w:val="00702A13"/>
    <w:rsid w:val="00705BEC"/>
    <w:rsid w:val="00722CA3"/>
    <w:rsid w:val="00722F2E"/>
    <w:rsid w:val="00724511"/>
    <w:rsid w:val="007261A9"/>
    <w:rsid w:val="00727073"/>
    <w:rsid w:val="00727970"/>
    <w:rsid w:val="00730A9D"/>
    <w:rsid w:val="00736F3E"/>
    <w:rsid w:val="0073710F"/>
    <w:rsid w:val="007419B0"/>
    <w:rsid w:val="00742FD4"/>
    <w:rsid w:val="00743AB2"/>
    <w:rsid w:val="00744D8F"/>
    <w:rsid w:val="00750367"/>
    <w:rsid w:val="00754119"/>
    <w:rsid w:val="00754247"/>
    <w:rsid w:val="00760B06"/>
    <w:rsid w:val="007613D3"/>
    <w:rsid w:val="007625A6"/>
    <w:rsid w:val="00765EEA"/>
    <w:rsid w:val="00777AFD"/>
    <w:rsid w:val="00783028"/>
    <w:rsid w:val="0078482C"/>
    <w:rsid w:val="00790536"/>
    <w:rsid w:val="007933FE"/>
    <w:rsid w:val="0079441B"/>
    <w:rsid w:val="007A70FB"/>
    <w:rsid w:val="007A740A"/>
    <w:rsid w:val="007B35DD"/>
    <w:rsid w:val="007B6D76"/>
    <w:rsid w:val="007C147D"/>
    <w:rsid w:val="007C5E9B"/>
    <w:rsid w:val="007C7EAA"/>
    <w:rsid w:val="007D021E"/>
    <w:rsid w:val="007D65DB"/>
    <w:rsid w:val="007E3D82"/>
    <w:rsid w:val="007E4325"/>
    <w:rsid w:val="007E769E"/>
    <w:rsid w:val="007F20A0"/>
    <w:rsid w:val="007F26CF"/>
    <w:rsid w:val="007F3AE3"/>
    <w:rsid w:val="007F6BDF"/>
    <w:rsid w:val="00800DC7"/>
    <w:rsid w:val="008105C4"/>
    <w:rsid w:val="00825308"/>
    <w:rsid w:val="00845559"/>
    <w:rsid w:val="00850B53"/>
    <w:rsid w:val="00851484"/>
    <w:rsid w:val="008551B8"/>
    <w:rsid w:val="00856CC9"/>
    <w:rsid w:val="0086021D"/>
    <w:rsid w:val="00871907"/>
    <w:rsid w:val="008730D8"/>
    <w:rsid w:val="00877C56"/>
    <w:rsid w:val="00882ECF"/>
    <w:rsid w:val="008874E6"/>
    <w:rsid w:val="00890219"/>
    <w:rsid w:val="008A6A83"/>
    <w:rsid w:val="008B01A8"/>
    <w:rsid w:val="008B2245"/>
    <w:rsid w:val="008C6C3A"/>
    <w:rsid w:val="008C7F48"/>
    <w:rsid w:val="008E2E9E"/>
    <w:rsid w:val="008E3D2D"/>
    <w:rsid w:val="008E4EE3"/>
    <w:rsid w:val="008E6D45"/>
    <w:rsid w:val="008E789F"/>
    <w:rsid w:val="00921D6D"/>
    <w:rsid w:val="00922896"/>
    <w:rsid w:val="009276B6"/>
    <w:rsid w:val="0094195D"/>
    <w:rsid w:val="0094378B"/>
    <w:rsid w:val="00946CE4"/>
    <w:rsid w:val="00956B98"/>
    <w:rsid w:val="009601EB"/>
    <w:rsid w:val="00962CB9"/>
    <w:rsid w:val="009665B6"/>
    <w:rsid w:val="00966FA5"/>
    <w:rsid w:val="00973620"/>
    <w:rsid w:val="00976136"/>
    <w:rsid w:val="00982AAD"/>
    <w:rsid w:val="00983255"/>
    <w:rsid w:val="00983A2C"/>
    <w:rsid w:val="009840CC"/>
    <w:rsid w:val="00990B20"/>
    <w:rsid w:val="0099154A"/>
    <w:rsid w:val="00992451"/>
    <w:rsid w:val="00992480"/>
    <w:rsid w:val="0099357D"/>
    <w:rsid w:val="009945C3"/>
    <w:rsid w:val="009A2181"/>
    <w:rsid w:val="009A5D84"/>
    <w:rsid w:val="009A7EE7"/>
    <w:rsid w:val="009B07E4"/>
    <w:rsid w:val="009B0E9F"/>
    <w:rsid w:val="009C7F93"/>
    <w:rsid w:val="009D692A"/>
    <w:rsid w:val="009D6A27"/>
    <w:rsid w:val="009D7375"/>
    <w:rsid w:val="009E3D84"/>
    <w:rsid w:val="009F359F"/>
    <w:rsid w:val="00A00675"/>
    <w:rsid w:val="00A01675"/>
    <w:rsid w:val="00A017EE"/>
    <w:rsid w:val="00A1073F"/>
    <w:rsid w:val="00A110A1"/>
    <w:rsid w:val="00A15FD8"/>
    <w:rsid w:val="00A31CCD"/>
    <w:rsid w:val="00A32FE7"/>
    <w:rsid w:val="00A36F7F"/>
    <w:rsid w:val="00A43363"/>
    <w:rsid w:val="00A53D68"/>
    <w:rsid w:val="00A60D3F"/>
    <w:rsid w:val="00A61ADD"/>
    <w:rsid w:val="00A6291E"/>
    <w:rsid w:val="00A75F4F"/>
    <w:rsid w:val="00A81C23"/>
    <w:rsid w:val="00A906E7"/>
    <w:rsid w:val="00A94104"/>
    <w:rsid w:val="00AA0715"/>
    <w:rsid w:val="00AA09F1"/>
    <w:rsid w:val="00AA3CD1"/>
    <w:rsid w:val="00AA7A31"/>
    <w:rsid w:val="00AB786E"/>
    <w:rsid w:val="00AC39E0"/>
    <w:rsid w:val="00AF11AA"/>
    <w:rsid w:val="00AF482E"/>
    <w:rsid w:val="00B006B3"/>
    <w:rsid w:val="00B1058D"/>
    <w:rsid w:val="00B1280D"/>
    <w:rsid w:val="00B17064"/>
    <w:rsid w:val="00B31E74"/>
    <w:rsid w:val="00B347A1"/>
    <w:rsid w:val="00B45375"/>
    <w:rsid w:val="00B4787B"/>
    <w:rsid w:val="00B540C1"/>
    <w:rsid w:val="00B57A60"/>
    <w:rsid w:val="00B57F6E"/>
    <w:rsid w:val="00B614EA"/>
    <w:rsid w:val="00B63D82"/>
    <w:rsid w:val="00B66388"/>
    <w:rsid w:val="00B723D1"/>
    <w:rsid w:val="00B7412A"/>
    <w:rsid w:val="00B8532C"/>
    <w:rsid w:val="00B92A7D"/>
    <w:rsid w:val="00BB0ACF"/>
    <w:rsid w:val="00BB1293"/>
    <w:rsid w:val="00BB2BF8"/>
    <w:rsid w:val="00BB4241"/>
    <w:rsid w:val="00BB772D"/>
    <w:rsid w:val="00BC04CB"/>
    <w:rsid w:val="00BC5EDB"/>
    <w:rsid w:val="00BD398D"/>
    <w:rsid w:val="00BE2259"/>
    <w:rsid w:val="00BE3FA7"/>
    <w:rsid w:val="00BE653F"/>
    <w:rsid w:val="00BF3F45"/>
    <w:rsid w:val="00BF4073"/>
    <w:rsid w:val="00BF75DB"/>
    <w:rsid w:val="00C0272C"/>
    <w:rsid w:val="00C02ACF"/>
    <w:rsid w:val="00C03CFC"/>
    <w:rsid w:val="00C10085"/>
    <w:rsid w:val="00C152BF"/>
    <w:rsid w:val="00C16695"/>
    <w:rsid w:val="00C16B1D"/>
    <w:rsid w:val="00C261B1"/>
    <w:rsid w:val="00C4579C"/>
    <w:rsid w:val="00C46674"/>
    <w:rsid w:val="00C55B4E"/>
    <w:rsid w:val="00C62B70"/>
    <w:rsid w:val="00C6655B"/>
    <w:rsid w:val="00C66EF5"/>
    <w:rsid w:val="00C70E4E"/>
    <w:rsid w:val="00C71EF4"/>
    <w:rsid w:val="00C76875"/>
    <w:rsid w:val="00C807D1"/>
    <w:rsid w:val="00C9562C"/>
    <w:rsid w:val="00CA07FE"/>
    <w:rsid w:val="00CA514A"/>
    <w:rsid w:val="00CB0D9D"/>
    <w:rsid w:val="00CC57D5"/>
    <w:rsid w:val="00CC5BE2"/>
    <w:rsid w:val="00CD3446"/>
    <w:rsid w:val="00CE48F4"/>
    <w:rsid w:val="00CF14BB"/>
    <w:rsid w:val="00CF4620"/>
    <w:rsid w:val="00CF6D3A"/>
    <w:rsid w:val="00D0677A"/>
    <w:rsid w:val="00D169D6"/>
    <w:rsid w:val="00D16E4A"/>
    <w:rsid w:val="00D436B2"/>
    <w:rsid w:val="00D43F4C"/>
    <w:rsid w:val="00D445B7"/>
    <w:rsid w:val="00D512B8"/>
    <w:rsid w:val="00D53140"/>
    <w:rsid w:val="00D6017C"/>
    <w:rsid w:val="00D6168E"/>
    <w:rsid w:val="00D67A39"/>
    <w:rsid w:val="00D7485A"/>
    <w:rsid w:val="00D772A1"/>
    <w:rsid w:val="00D82D6C"/>
    <w:rsid w:val="00D925EB"/>
    <w:rsid w:val="00DA7A6A"/>
    <w:rsid w:val="00DB0081"/>
    <w:rsid w:val="00DB04AE"/>
    <w:rsid w:val="00DB2264"/>
    <w:rsid w:val="00DB4F0B"/>
    <w:rsid w:val="00DB6913"/>
    <w:rsid w:val="00DC4340"/>
    <w:rsid w:val="00DD0E55"/>
    <w:rsid w:val="00DD23FA"/>
    <w:rsid w:val="00DD43C7"/>
    <w:rsid w:val="00DE22A3"/>
    <w:rsid w:val="00DE23F9"/>
    <w:rsid w:val="00DE326C"/>
    <w:rsid w:val="00DE4488"/>
    <w:rsid w:val="00DF2DB6"/>
    <w:rsid w:val="00DF5147"/>
    <w:rsid w:val="00E01168"/>
    <w:rsid w:val="00E02465"/>
    <w:rsid w:val="00E060A7"/>
    <w:rsid w:val="00E122D4"/>
    <w:rsid w:val="00E232BA"/>
    <w:rsid w:val="00E32DC7"/>
    <w:rsid w:val="00E32E8C"/>
    <w:rsid w:val="00E334ED"/>
    <w:rsid w:val="00E371C3"/>
    <w:rsid w:val="00E436F8"/>
    <w:rsid w:val="00E56887"/>
    <w:rsid w:val="00E6030A"/>
    <w:rsid w:val="00E60F0F"/>
    <w:rsid w:val="00E742ED"/>
    <w:rsid w:val="00E83DD1"/>
    <w:rsid w:val="00E9754F"/>
    <w:rsid w:val="00EA1C10"/>
    <w:rsid w:val="00EC5174"/>
    <w:rsid w:val="00EC6A4D"/>
    <w:rsid w:val="00ED035D"/>
    <w:rsid w:val="00ED1A64"/>
    <w:rsid w:val="00ED7E28"/>
    <w:rsid w:val="00EE377B"/>
    <w:rsid w:val="00EF71A3"/>
    <w:rsid w:val="00F04562"/>
    <w:rsid w:val="00F10DA4"/>
    <w:rsid w:val="00F1323E"/>
    <w:rsid w:val="00F15DDC"/>
    <w:rsid w:val="00F16D7E"/>
    <w:rsid w:val="00F20316"/>
    <w:rsid w:val="00F236B4"/>
    <w:rsid w:val="00F24FFE"/>
    <w:rsid w:val="00F25523"/>
    <w:rsid w:val="00F3344C"/>
    <w:rsid w:val="00F509CD"/>
    <w:rsid w:val="00F52BE2"/>
    <w:rsid w:val="00F53843"/>
    <w:rsid w:val="00F5593C"/>
    <w:rsid w:val="00F5703B"/>
    <w:rsid w:val="00F619F5"/>
    <w:rsid w:val="00F77327"/>
    <w:rsid w:val="00F8079B"/>
    <w:rsid w:val="00F8701B"/>
    <w:rsid w:val="00F87E7E"/>
    <w:rsid w:val="00F93E08"/>
    <w:rsid w:val="00FA5F20"/>
    <w:rsid w:val="00FB2F2B"/>
    <w:rsid w:val="00FC1173"/>
    <w:rsid w:val="00FC3C5E"/>
    <w:rsid w:val="00FD1D7B"/>
    <w:rsid w:val="00FD58EA"/>
    <w:rsid w:val="00FD7A5D"/>
    <w:rsid w:val="00FE462B"/>
    <w:rsid w:val="00FE7787"/>
    <w:rsid w:val="00FF7BEA"/>
    <w:rsid w:val="04D985EE"/>
    <w:rsid w:val="062AB98F"/>
    <w:rsid w:val="0707977A"/>
    <w:rsid w:val="08284048"/>
    <w:rsid w:val="08CA3E3F"/>
    <w:rsid w:val="09E159F5"/>
    <w:rsid w:val="0A9F14FE"/>
    <w:rsid w:val="0C0FC0D4"/>
    <w:rsid w:val="0C58C10B"/>
    <w:rsid w:val="0C5F3288"/>
    <w:rsid w:val="0C9FD4D5"/>
    <w:rsid w:val="0E34E79B"/>
    <w:rsid w:val="0EDEA3CA"/>
    <w:rsid w:val="1295CCD5"/>
    <w:rsid w:val="1655F9B4"/>
    <w:rsid w:val="17F3D87E"/>
    <w:rsid w:val="183CB551"/>
    <w:rsid w:val="1970DBAC"/>
    <w:rsid w:val="1DC709DD"/>
    <w:rsid w:val="212F852C"/>
    <w:rsid w:val="22600944"/>
    <w:rsid w:val="2652ED2A"/>
    <w:rsid w:val="2A53287A"/>
    <w:rsid w:val="2ADB4932"/>
    <w:rsid w:val="2B50F1F4"/>
    <w:rsid w:val="307B7413"/>
    <w:rsid w:val="338C262B"/>
    <w:rsid w:val="39F4F430"/>
    <w:rsid w:val="3C2F8A71"/>
    <w:rsid w:val="3C373E68"/>
    <w:rsid w:val="3F76CBB5"/>
    <w:rsid w:val="4256B70D"/>
    <w:rsid w:val="43231243"/>
    <w:rsid w:val="441E3B75"/>
    <w:rsid w:val="447649CE"/>
    <w:rsid w:val="4507812C"/>
    <w:rsid w:val="4764BA29"/>
    <w:rsid w:val="47D42C1D"/>
    <w:rsid w:val="4B170630"/>
    <w:rsid w:val="4C85D90F"/>
    <w:rsid w:val="4C92B790"/>
    <w:rsid w:val="4DA43BA4"/>
    <w:rsid w:val="502DA7DA"/>
    <w:rsid w:val="508F9064"/>
    <w:rsid w:val="50B64E82"/>
    <w:rsid w:val="533C2D24"/>
    <w:rsid w:val="59F9CDCF"/>
    <w:rsid w:val="5F4F0C92"/>
    <w:rsid w:val="60A6FCAE"/>
    <w:rsid w:val="622D6F8A"/>
    <w:rsid w:val="653B8457"/>
    <w:rsid w:val="67D98F19"/>
    <w:rsid w:val="6821E007"/>
    <w:rsid w:val="6B16BF81"/>
    <w:rsid w:val="6BFCD372"/>
    <w:rsid w:val="6C21E469"/>
    <w:rsid w:val="6D6D0717"/>
    <w:rsid w:val="6F841E95"/>
    <w:rsid w:val="71F1CE58"/>
    <w:rsid w:val="72918A94"/>
    <w:rsid w:val="7B52F061"/>
    <w:rsid w:val="7D149B07"/>
    <w:rsid w:val="7DB8AD61"/>
    <w:rsid w:val="7F2FD830"/>
    <w:rsid w:val="7FE18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32FCF3BE"/>
  <w15:docId w15:val="{8E3BB9DE-8E04-401F-8C29-529AF80A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/>
    <w:lsdException w:name="Table Subtle 1" w:locked="1" w:semiHidden="1" w:unhideWhenUsed="1"/>
    <w:lsdException w:name="Table Subtle 2" w:locked="1" w:semiHidden="1" w:unhideWhenUsed="1"/>
    <w:lsdException w:name="Table Web 1" w:locked="1"/>
    <w:lsdException w:name="Table Web 2" w:locked="1"/>
    <w:lsdException w:name="Table Web 3" w:locked="1" w:semiHidden="1" w:unhideWhenUsed="1"/>
    <w:lsdException w:name="Balloon Text" w:semiHidden="1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Normal JKU"/>
    <w:qFormat/>
    <w:rsid w:val="00F10DA4"/>
    <w:pPr>
      <w:spacing w:after="0" w:line="300" w:lineRule="exact"/>
    </w:pPr>
    <w:rPr>
      <w:rFonts w:ascii="Arial" w:hAnsi="Arial"/>
      <w:lang w:val="en-US"/>
    </w:rPr>
  </w:style>
  <w:style w:type="paragraph" w:styleId="Heading1">
    <w:name w:val="heading 1"/>
    <w:aliases w:val="Headline 1 JKU"/>
    <w:basedOn w:val="Normal"/>
    <w:next w:val="Normal"/>
    <w:link w:val="Heading1Char"/>
    <w:uiPriority w:val="9"/>
    <w:qFormat/>
    <w:rsid w:val="00A1073F"/>
    <w:pPr>
      <w:keepNext/>
      <w:keepLines/>
      <w:numPr>
        <w:numId w:val="3"/>
      </w:numPr>
      <w:spacing w:before="240" w:after="240" w:line="240" w:lineRule="auto"/>
      <w:outlineLvl w:val="0"/>
    </w:pPr>
    <w:rPr>
      <w:rFonts w:eastAsiaTheme="majorEastAsia" w:cstheme="majorBidi"/>
      <w:b/>
      <w:sz w:val="26"/>
      <w:szCs w:val="32"/>
      <w:lang w:val="de-AT"/>
    </w:rPr>
  </w:style>
  <w:style w:type="paragraph" w:styleId="Heading2">
    <w:name w:val="heading 2"/>
    <w:aliases w:val="Headline 2 JKU"/>
    <w:basedOn w:val="Normal"/>
    <w:next w:val="Normal"/>
    <w:link w:val="Heading2Char"/>
    <w:unhideWhenUsed/>
    <w:qFormat/>
    <w:rsid w:val="00A1073F"/>
    <w:pPr>
      <w:keepNext/>
      <w:keepLines/>
      <w:numPr>
        <w:ilvl w:val="1"/>
        <w:numId w:val="3"/>
      </w:numPr>
      <w:spacing w:before="240" w:after="240" w:line="240" w:lineRule="auto"/>
      <w:outlineLvl w:val="1"/>
    </w:pPr>
    <w:rPr>
      <w:rFonts w:eastAsiaTheme="majorEastAsia" w:cstheme="majorBidi"/>
      <w:b/>
      <w:sz w:val="26"/>
      <w:szCs w:val="26"/>
      <w:lang w:val="de-AT"/>
    </w:rPr>
  </w:style>
  <w:style w:type="paragraph" w:styleId="Heading3">
    <w:name w:val="heading 3"/>
    <w:aliases w:val="Headline 3 JKU"/>
    <w:basedOn w:val="Normal"/>
    <w:next w:val="Normal"/>
    <w:link w:val="Heading3Char"/>
    <w:uiPriority w:val="9"/>
    <w:unhideWhenUsed/>
    <w:qFormat/>
    <w:rsid w:val="00A1073F"/>
    <w:pPr>
      <w:keepNext/>
      <w:keepLines/>
      <w:numPr>
        <w:ilvl w:val="2"/>
        <w:numId w:val="3"/>
      </w:numPr>
      <w:spacing w:before="120" w:after="120" w:line="240" w:lineRule="auto"/>
      <w:outlineLvl w:val="2"/>
    </w:pPr>
    <w:rPr>
      <w:rFonts w:eastAsiaTheme="majorEastAsia" w:cstheme="majorBidi"/>
      <w:b/>
      <w:szCs w:val="24"/>
      <w:lang w:val="de-AT"/>
    </w:rPr>
  </w:style>
  <w:style w:type="paragraph" w:styleId="Heading4">
    <w:name w:val="heading 4"/>
    <w:aliases w:val="Headline 4 JKU"/>
    <w:basedOn w:val="Normal"/>
    <w:next w:val="Normal"/>
    <w:link w:val="Heading4Char"/>
    <w:uiPriority w:val="9"/>
    <w:unhideWhenUsed/>
    <w:qFormat/>
    <w:rsid w:val="00A1073F"/>
    <w:pPr>
      <w:keepNext/>
      <w:keepLines/>
      <w:numPr>
        <w:ilvl w:val="3"/>
        <w:numId w:val="3"/>
      </w:numPr>
      <w:spacing w:before="40" w:line="240" w:lineRule="auto"/>
      <w:outlineLvl w:val="3"/>
    </w:pPr>
    <w:rPr>
      <w:rFonts w:eastAsiaTheme="majorEastAsia" w:cstheme="majorBidi"/>
      <w:b/>
      <w:iCs/>
      <w:lang w:val="de-AT"/>
    </w:rPr>
  </w:style>
  <w:style w:type="paragraph" w:styleId="Heading5">
    <w:name w:val="heading 5"/>
    <w:aliases w:val="Headline 5 JKU"/>
    <w:basedOn w:val="Normal"/>
    <w:next w:val="Normal"/>
    <w:link w:val="Heading5Char"/>
    <w:uiPriority w:val="9"/>
    <w:unhideWhenUsed/>
    <w:qFormat/>
    <w:rsid w:val="00A1073F"/>
    <w:pPr>
      <w:keepNext/>
      <w:keepLines/>
      <w:numPr>
        <w:ilvl w:val="4"/>
        <w:numId w:val="3"/>
      </w:numPr>
      <w:spacing w:before="40" w:line="240" w:lineRule="auto"/>
      <w:outlineLvl w:val="4"/>
    </w:pPr>
    <w:rPr>
      <w:rFonts w:eastAsiaTheme="majorEastAsia" w:cstheme="majorBidi"/>
      <w:b/>
      <w:lang w:val="de-AT"/>
    </w:rPr>
  </w:style>
  <w:style w:type="paragraph" w:styleId="Heading6">
    <w:name w:val="heading 6"/>
    <w:aliases w:val="Headline 6"/>
    <w:basedOn w:val="Normal"/>
    <w:next w:val="Normal"/>
    <w:link w:val="Heading6Char"/>
    <w:uiPriority w:val="9"/>
    <w:semiHidden/>
    <w:rsid w:val="00A1073F"/>
    <w:pPr>
      <w:keepNext/>
      <w:keepLines/>
      <w:numPr>
        <w:ilvl w:val="5"/>
        <w:numId w:val="3"/>
      </w:numPr>
      <w:spacing w:before="40" w:line="240" w:lineRule="auto"/>
      <w:outlineLvl w:val="5"/>
    </w:pPr>
    <w:rPr>
      <w:rFonts w:eastAsiaTheme="majorEastAsia" w:cstheme="majorBidi"/>
      <w:b/>
      <w:lang w:val="de-AT"/>
    </w:rPr>
  </w:style>
  <w:style w:type="paragraph" w:styleId="Heading7">
    <w:name w:val="heading 7"/>
    <w:aliases w:val="Headline 7"/>
    <w:basedOn w:val="Normal"/>
    <w:next w:val="Normal"/>
    <w:link w:val="Heading7Char"/>
    <w:uiPriority w:val="9"/>
    <w:semiHidden/>
    <w:qFormat/>
    <w:rsid w:val="00C807D1"/>
    <w:pPr>
      <w:keepNext/>
      <w:keepLines/>
      <w:spacing w:before="40" w:line="240" w:lineRule="auto"/>
      <w:outlineLvl w:val="6"/>
    </w:pPr>
    <w:rPr>
      <w:rFonts w:eastAsiaTheme="majorEastAsia" w:cstheme="majorBidi"/>
      <w:b/>
      <w:iCs/>
      <w:lang w:val="de-AT"/>
    </w:rPr>
  </w:style>
  <w:style w:type="paragraph" w:styleId="Heading8">
    <w:name w:val="heading 8"/>
    <w:aliases w:val="Headline 8"/>
    <w:basedOn w:val="Normal"/>
    <w:next w:val="Normal"/>
    <w:link w:val="Heading8Char"/>
    <w:uiPriority w:val="9"/>
    <w:semiHidden/>
    <w:qFormat/>
    <w:rsid w:val="00C807D1"/>
    <w:pPr>
      <w:keepNext/>
      <w:keepLines/>
      <w:spacing w:before="40" w:line="240" w:lineRule="auto"/>
      <w:outlineLvl w:val="7"/>
    </w:pPr>
    <w:rPr>
      <w:rFonts w:eastAsiaTheme="majorEastAsia" w:cstheme="majorBidi"/>
      <w:b/>
      <w:szCs w:val="21"/>
      <w:lang w:val="de-AT"/>
    </w:rPr>
  </w:style>
  <w:style w:type="paragraph" w:styleId="Heading9">
    <w:name w:val="heading 9"/>
    <w:aliases w:val="Headline 9"/>
    <w:basedOn w:val="Normal"/>
    <w:next w:val="Normal"/>
    <w:link w:val="Heading9Char"/>
    <w:uiPriority w:val="9"/>
    <w:semiHidden/>
    <w:qFormat/>
    <w:rsid w:val="00C807D1"/>
    <w:pPr>
      <w:keepNext/>
      <w:keepLines/>
      <w:spacing w:before="40" w:line="240" w:lineRule="auto"/>
      <w:outlineLvl w:val="8"/>
    </w:pPr>
    <w:rPr>
      <w:rFonts w:eastAsiaTheme="majorEastAsia" w:cstheme="majorBidi"/>
      <w:b/>
      <w:iCs/>
      <w:szCs w:val="21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JKU"/>
    <w:basedOn w:val="Normal"/>
    <w:link w:val="HeaderChar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HeaderChar">
    <w:name w:val="Header Char"/>
    <w:aliases w:val="Header JKU Char"/>
    <w:basedOn w:val="DefaultParagraphFont"/>
    <w:link w:val="Header"/>
    <w:uiPriority w:val="99"/>
    <w:rsid w:val="00C0272C"/>
    <w:rPr>
      <w:rFonts w:ascii="Arial" w:hAnsi="Arial"/>
      <w:sz w:val="16"/>
      <w:lang w:val="en-US"/>
    </w:rPr>
  </w:style>
  <w:style w:type="paragraph" w:styleId="Footer">
    <w:name w:val="footer"/>
    <w:aliases w:val="Footer JKU"/>
    <w:basedOn w:val="Normal"/>
    <w:link w:val="FooterChar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ooterChar">
    <w:name w:val="Footer Char"/>
    <w:aliases w:val="Footer JKU Char"/>
    <w:basedOn w:val="DefaultParagraphFont"/>
    <w:link w:val="Footer"/>
    <w:uiPriority w:val="99"/>
    <w:rsid w:val="00C0272C"/>
    <w:rPr>
      <w:rFonts w:ascii="Arial" w:hAnsi="Arial"/>
      <w:position w:val="-14"/>
      <w:sz w:val="14"/>
      <w:lang w:val="en-US"/>
    </w:rPr>
  </w:style>
  <w:style w:type="character" w:styleId="Hyperlink">
    <w:name w:val="Hyperlink"/>
    <w:basedOn w:val="DefaultParagraphFont"/>
    <w:unhideWhenUsed/>
    <w:rsid w:val="00C027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6BDF"/>
    <w:rPr>
      <w:color w:val="808080"/>
    </w:rPr>
  </w:style>
  <w:style w:type="paragraph" w:styleId="ListParagraph">
    <w:name w:val="List Paragraph"/>
    <w:aliases w:val="List paragraph JKU"/>
    <w:basedOn w:val="Normal"/>
    <w:uiPriority w:val="34"/>
    <w:qFormat/>
    <w:rsid w:val="00C0272C"/>
    <w:pPr>
      <w:ind w:left="720"/>
      <w:contextualSpacing/>
    </w:pPr>
  </w:style>
  <w:style w:type="paragraph" w:styleId="Revision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2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72C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72C"/>
    <w:rPr>
      <w:rFonts w:ascii="Arial" w:hAnsi="Arial"/>
      <w:b/>
      <w:bCs/>
      <w:sz w:val="20"/>
      <w:szCs w:val="20"/>
      <w:lang w:val="en-US"/>
    </w:rPr>
  </w:style>
  <w:style w:type="character" w:styleId="Strong">
    <w:name w:val="Strong"/>
    <w:aliases w:val="Bold"/>
    <w:basedOn w:val="DefaultParagraphFont"/>
    <w:uiPriority w:val="22"/>
    <w:qFormat/>
    <w:rsid w:val="00C0272C"/>
    <w:rPr>
      <w:b/>
      <w:bCs/>
    </w:rPr>
  </w:style>
  <w:style w:type="paragraph" w:styleId="Title">
    <w:name w:val="Title"/>
    <w:aliases w:val="Coversheet title JKU"/>
    <w:basedOn w:val="Normal"/>
    <w:next w:val="Normal"/>
    <w:link w:val="TitleChar"/>
    <w:uiPriority w:val="10"/>
    <w:qFormat/>
    <w:rsid w:val="00C0272C"/>
    <w:pPr>
      <w:spacing w:after="240" w:line="240" w:lineRule="auto"/>
    </w:pPr>
    <w:rPr>
      <w:rFonts w:ascii="Arial Black" w:hAnsi="Arial Black" w:cs="Arial"/>
      <w:caps/>
      <w:sz w:val="56"/>
      <w:lang w:val="de-AT"/>
    </w:rPr>
  </w:style>
  <w:style w:type="character" w:customStyle="1" w:styleId="TitleChar">
    <w:name w:val="Title Char"/>
    <w:aliases w:val="Coversheet title JKU Char"/>
    <w:basedOn w:val="DefaultParagraphFont"/>
    <w:link w:val="Title"/>
    <w:uiPriority w:val="10"/>
    <w:rsid w:val="00C0272C"/>
    <w:rPr>
      <w:rFonts w:ascii="Arial Black" w:hAnsi="Arial Black" w:cs="Arial"/>
      <w:caps/>
      <w:sz w:val="56"/>
    </w:rPr>
  </w:style>
  <w:style w:type="paragraph" w:styleId="Subtitle">
    <w:name w:val="Subtitle"/>
    <w:aliases w:val="Subtitle JKU,Untertitel JKU"/>
    <w:basedOn w:val="Normal"/>
    <w:next w:val="Normal"/>
    <w:link w:val="SubtitleChar"/>
    <w:uiPriority w:val="11"/>
    <w:qFormat/>
    <w:rsid w:val="00C0272C"/>
    <w:pPr>
      <w:numPr>
        <w:ilvl w:val="1"/>
      </w:numPr>
      <w:spacing w:before="120" w:after="120" w:line="240" w:lineRule="auto"/>
    </w:pPr>
    <w:rPr>
      <w:rFonts w:eastAsiaTheme="minorEastAsia"/>
      <w:sz w:val="28"/>
      <w:lang w:val="de-AT"/>
    </w:rPr>
  </w:style>
  <w:style w:type="character" w:customStyle="1" w:styleId="SubtitleChar">
    <w:name w:val="Subtitle Char"/>
    <w:aliases w:val="Subtitle JKU Char,Untertitel JKU Char"/>
    <w:basedOn w:val="DefaultParagraphFont"/>
    <w:link w:val="Subtitle"/>
    <w:uiPriority w:val="11"/>
    <w:rsid w:val="00C0272C"/>
    <w:rPr>
      <w:rFonts w:ascii="Arial" w:eastAsiaTheme="minorEastAsia" w:hAnsi="Arial"/>
      <w:sz w:val="28"/>
    </w:rPr>
  </w:style>
  <w:style w:type="paragraph" w:styleId="Quote">
    <w:name w:val="Quote"/>
    <w:aliases w:val="Quote JKU"/>
    <w:basedOn w:val="Normal"/>
    <w:next w:val="Normal"/>
    <w:link w:val="QuoteChar"/>
    <w:uiPriority w:val="29"/>
    <w:qFormat/>
    <w:rsid w:val="00C0272C"/>
    <w:pPr>
      <w:spacing w:before="200" w:after="160"/>
      <w:ind w:left="864" w:right="864"/>
      <w:jc w:val="center"/>
    </w:pPr>
    <w:rPr>
      <w:i/>
      <w:iCs/>
      <w:color w:val="404040" w:themeColor="text1" w:themeTint="BF"/>
      <w:lang w:val="de-AT"/>
    </w:rPr>
  </w:style>
  <w:style w:type="character" w:styleId="IntenseReference">
    <w:name w:val="Intense Reference"/>
    <w:aliases w:val="Intense reference JKU"/>
    <w:basedOn w:val="DefaultParagraphFont"/>
    <w:uiPriority w:val="32"/>
    <w:qFormat/>
    <w:rsid w:val="00C0272C"/>
    <w:rPr>
      <w:b/>
      <w:bCs/>
      <w:caps/>
      <w:smallCaps w:val="0"/>
      <w:color w:val="auto"/>
      <w:spacing w:val="5"/>
    </w:rPr>
  </w:style>
  <w:style w:type="numbering" w:customStyle="1" w:styleId="HeadlinesJKU">
    <w:name w:val="Headlines JKU"/>
    <w:uiPriority w:val="99"/>
    <w:rsid w:val="00A1073F"/>
    <w:pPr>
      <w:numPr>
        <w:numId w:val="2"/>
      </w:numPr>
    </w:pPr>
  </w:style>
  <w:style w:type="character" w:customStyle="1" w:styleId="Heading1Char">
    <w:name w:val="Heading 1 Char"/>
    <w:aliases w:val="Headline 1 JKU Char"/>
    <w:basedOn w:val="DefaultParagraphFont"/>
    <w:link w:val="Heading1"/>
    <w:uiPriority w:val="9"/>
    <w:rsid w:val="00C807D1"/>
    <w:rPr>
      <w:rFonts w:ascii="Arial" w:eastAsiaTheme="majorEastAsia" w:hAnsi="Arial" w:cstheme="majorBidi"/>
      <w:b/>
      <w:sz w:val="26"/>
      <w:szCs w:val="32"/>
    </w:rPr>
  </w:style>
  <w:style w:type="character" w:customStyle="1" w:styleId="Heading2Char">
    <w:name w:val="Heading 2 Char"/>
    <w:aliases w:val="Headline 2 JKU Char"/>
    <w:basedOn w:val="DefaultParagraphFont"/>
    <w:link w:val="Heading2"/>
    <w:rsid w:val="00C807D1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aliases w:val="Headline 3 JKU Char"/>
    <w:basedOn w:val="DefaultParagraphFont"/>
    <w:link w:val="Heading3"/>
    <w:uiPriority w:val="9"/>
    <w:rsid w:val="00C807D1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aliases w:val="Headline 4 JKU Char"/>
    <w:basedOn w:val="DefaultParagraphFont"/>
    <w:link w:val="Heading4"/>
    <w:uiPriority w:val="9"/>
    <w:rsid w:val="00C807D1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aliases w:val="Headline 5 JKU Char"/>
    <w:basedOn w:val="DefaultParagraphFont"/>
    <w:link w:val="Heading5"/>
    <w:uiPriority w:val="9"/>
    <w:rsid w:val="00C807D1"/>
    <w:rPr>
      <w:rFonts w:ascii="Arial" w:eastAsiaTheme="majorEastAsia" w:hAnsi="Arial" w:cstheme="majorBidi"/>
      <w:b/>
    </w:rPr>
  </w:style>
  <w:style w:type="character" w:customStyle="1" w:styleId="QuoteChar">
    <w:name w:val="Quote Char"/>
    <w:aliases w:val="Quote JKU Char"/>
    <w:basedOn w:val="DefaultParagraphFont"/>
    <w:link w:val="Quote"/>
    <w:uiPriority w:val="29"/>
    <w:rsid w:val="00C0272C"/>
    <w:rPr>
      <w:rFonts w:ascii="Arial" w:hAnsi="Arial"/>
      <w:i/>
      <w:iCs/>
      <w:color w:val="404040" w:themeColor="text1" w:themeTint="BF"/>
    </w:rPr>
  </w:style>
  <w:style w:type="character" w:customStyle="1" w:styleId="Heading6Char">
    <w:name w:val="Heading 6 Char"/>
    <w:aliases w:val="Headline 6 Char"/>
    <w:basedOn w:val="DefaultParagraphFont"/>
    <w:link w:val="Heading6"/>
    <w:uiPriority w:val="9"/>
    <w:semiHidden/>
    <w:rsid w:val="00F10DA4"/>
    <w:rPr>
      <w:rFonts w:ascii="Arial" w:eastAsiaTheme="majorEastAsia" w:hAnsi="Arial" w:cstheme="majorBidi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272C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272C"/>
    <w:rPr>
      <w:rFonts w:ascii="Arial" w:hAnsi="Arial"/>
      <w:sz w:val="18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0272C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qFormat/>
    <w:rsid w:val="00C0272C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TableofFigures">
    <w:name w:val="table of figures"/>
    <w:aliases w:val="Index of figures"/>
    <w:basedOn w:val="Normal"/>
    <w:next w:val="Normal"/>
    <w:uiPriority w:val="99"/>
    <w:unhideWhenUsed/>
    <w:rsid w:val="00C0272C"/>
  </w:style>
  <w:style w:type="character" w:styleId="SubtleReference">
    <w:name w:val="Subtle Reference"/>
    <w:aliases w:val="Subtle reference"/>
    <w:basedOn w:val="DefaultParagraphFont"/>
    <w:uiPriority w:val="31"/>
    <w:semiHidden/>
    <w:qFormat/>
    <w:rsid w:val="00BB772D"/>
    <w:rPr>
      <w:smallCaps/>
      <w:color w:val="5A5A5A" w:themeColor="text1" w:themeTint="A5"/>
    </w:rPr>
  </w:style>
  <w:style w:type="character" w:customStyle="1" w:styleId="CaptionChar">
    <w:name w:val="Caption Char"/>
    <w:basedOn w:val="DefaultParagraphFont"/>
    <w:link w:val="Caption"/>
    <w:uiPriority w:val="35"/>
    <w:rsid w:val="00C0272C"/>
    <w:rPr>
      <w:rFonts w:ascii="Arial" w:hAnsi="Arial"/>
      <w:iCs/>
      <w:color w:val="000000" w:themeColor="text1"/>
      <w:sz w:val="18"/>
      <w:szCs w:val="18"/>
    </w:rPr>
  </w:style>
  <w:style w:type="table" w:styleId="TableGrid">
    <w:name w:val="Table Grid"/>
    <w:aliases w:val="Chart"/>
    <w:basedOn w:val="TableNormal"/>
    <w:locked/>
    <w:rsid w:val="00C0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TableNormal"/>
    <w:uiPriority w:val="50"/>
    <w:locked/>
    <w:rsid w:val="00C027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TableNormal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paragraph" w:styleId="NoSpacing">
    <w:name w:val="No Spacing"/>
    <w:aliases w:val="No spacing"/>
    <w:uiPriority w:val="1"/>
    <w:qFormat/>
    <w:rsid w:val="00C0272C"/>
    <w:pPr>
      <w:spacing w:after="0" w:line="240" w:lineRule="auto"/>
    </w:pPr>
    <w:rPr>
      <w:rFonts w:ascii="Arial" w:hAnsi="Arial"/>
    </w:rPr>
  </w:style>
  <w:style w:type="paragraph" w:styleId="TOCHeading">
    <w:name w:val="TOC Heading"/>
    <w:aliases w:val="Table of contents header"/>
    <w:basedOn w:val="Heading1"/>
    <w:next w:val="Normal"/>
    <w:uiPriority w:val="39"/>
    <w:unhideWhenUsed/>
    <w:qFormat/>
    <w:rsid w:val="00C0272C"/>
    <w:pPr>
      <w:numPr>
        <w:numId w:val="0"/>
      </w:num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2217BD"/>
    <w:pPr>
      <w:tabs>
        <w:tab w:val="left" w:pos="442"/>
        <w:tab w:val="right" w:leader="dot" w:pos="9412"/>
      </w:tabs>
      <w:spacing w:after="100"/>
      <w:ind w:left="442" w:hanging="442"/>
    </w:pPr>
    <w:rPr>
      <w:lang w:val="de-AT"/>
    </w:rPr>
  </w:style>
  <w:style w:type="paragraph" w:styleId="TOC2">
    <w:name w:val="toc 2"/>
    <w:basedOn w:val="Normal"/>
    <w:next w:val="Normal"/>
    <w:autoRedefine/>
    <w:uiPriority w:val="39"/>
    <w:unhideWhenUsed/>
    <w:rsid w:val="002217BD"/>
    <w:pPr>
      <w:tabs>
        <w:tab w:val="left" w:pos="896"/>
        <w:tab w:val="right" w:leader="dot" w:pos="9412"/>
      </w:tabs>
      <w:spacing w:after="100"/>
      <w:ind w:left="896" w:hanging="454"/>
    </w:pPr>
    <w:rPr>
      <w:lang w:val="de-AT"/>
    </w:rPr>
  </w:style>
  <w:style w:type="paragraph" w:styleId="TOC3">
    <w:name w:val="toc 3"/>
    <w:basedOn w:val="Normal"/>
    <w:next w:val="Normal"/>
    <w:autoRedefine/>
    <w:uiPriority w:val="39"/>
    <w:unhideWhenUsed/>
    <w:rsid w:val="002217BD"/>
    <w:pPr>
      <w:tabs>
        <w:tab w:val="left" w:pos="1576"/>
        <w:tab w:val="right" w:leader="dot" w:pos="9412"/>
      </w:tabs>
      <w:spacing w:after="100"/>
      <w:ind w:left="1576" w:hanging="680"/>
    </w:pPr>
    <w:rPr>
      <w:noProof/>
      <w:lang w:val="de-AT"/>
    </w:rPr>
  </w:style>
  <w:style w:type="paragraph" w:styleId="TOC4">
    <w:name w:val="toc 4"/>
    <w:basedOn w:val="Normal"/>
    <w:next w:val="Normal"/>
    <w:autoRedefine/>
    <w:uiPriority w:val="39"/>
    <w:unhideWhenUsed/>
    <w:rsid w:val="002217BD"/>
    <w:pPr>
      <w:tabs>
        <w:tab w:val="left" w:pos="2483"/>
        <w:tab w:val="right" w:leader="dot" w:pos="9412"/>
      </w:tabs>
      <w:spacing w:after="100"/>
      <w:ind w:left="2483" w:hanging="907"/>
    </w:pPr>
    <w:rPr>
      <w:lang w:val="de-AT"/>
    </w:rPr>
  </w:style>
  <w:style w:type="paragraph" w:styleId="TOC5">
    <w:name w:val="toc 5"/>
    <w:basedOn w:val="Normal"/>
    <w:next w:val="Normal"/>
    <w:autoRedefine/>
    <w:uiPriority w:val="39"/>
    <w:unhideWhenUsed/>
    <w:rsid w:val="002217BD"/>
    <w:pPr>
      <w:tabs>
        <w:tab w:val="left" w:pos="3561"/>
        <w:tab w:val="right" w:leader="dot" w:pos="9412"/>
      </w:tabs>
      <w:spacing w:after="100"/>
      <w:ind w:left="3560" w:hanging="1077"/>
    </w:pPr>
    <w:rPr>
      <w:lang w:val="de-AT"/>
    </w:rPr>
  </w:style>
  <w:style w:type="paragraph" w:customStyle="1" w:styleId="DocumenttitleJKU">
    <w:name w:val="Document title JKU"/>
    <w:basedOn w:val="Normal"/>
    <w:next w:val="Normal"/>
    <w:link w:val="DocumenttitleJKUZchn"/>
    <w:qFormat/>
    <w:rsid w:val="00C0272C"/>
    <w:pPr>
      <w:spacing w:before="240" w:after="360" w:line="240" w:lineRule="auto"/>
    </w:pPr>
    <w:rPr>
      <w:rFonts w:eastAsiaTheme="minorEastAsia"/>
      <w:b/>
      <w:caps/>
      <w:sz w:val="32"/>
    </w:rPr>
  </w:style>
  <w:style w:type="character" w:customStyle="1" w:styleId="DocumenttitleJKUZchn">
    <w:name w:val="Document title JKU Zchn"/>
    <w:basedOn w:val="DefaultParagraphFont"/>
    <w:link w:val="DocumenttitleJKU"/>
    <w:rsid w:val="00C0272C"/>
    <w:rPr>
      <w:rFonts w:ascii="Arial" w:eastAsiaTheme="minorEastAsia" w:hAnsi="Arial"/>
      <w:b/>
      <w:caps/>
      <w:sz w:val="32"/>
    </w:rPr>
  </w:style>
  <w:style w:type="numbering" w:customStyle="1" w:styleId="ListJKU">
    <w:name w:val="List JKU"/>
    <w:uiPriority w:val="99"/>
    <w:rsid w:val="00C0272C"/>
    <w:pPr>
      <w:numPr>
        <w:numId w:val="1"/>
      </w:numPr>
    </w:pPr>
  </w:style>
  <w:style w:type="paragraph" w:customStyle="1" w:styleId="Sender">
    <w:name w:val="Sender"/>
    <w:basedOn w:val="Normal"/>
    <w:link w:val="SenderZchn"/>
    <w:qFormat/>
    <w:rsid w:val="00C0272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character" w:customStyle="1" w:styleId="SenderZchn">
    <w:name w:val="Sender Zchn"/>
    <w:basedOn w:val="DefaultParagraphFont"/>
    <w:link w:val="Sender"/>
    <w:rsid w:val="00C0272C"/>
    <w:rPr>
      <w:rFonts w:ascii="Arial" w:hAnsi="Arial" w:cs="Arial"/>
      <w:b/>
      <w:sz w:val="18"/>
      <w:szCs w:val="20"/>
    </w:rPr>
  </w:style>
  <w:style w:type="paragraph" w:customStyle="1" w:styleId="Senderinformation">
    <w:name w:val="Sender information"/>
    <w:basedOn w:val="Normal"/>
    <w:link w:val="SenderinformationZchn"/>
    <w:qFormat/>
    <w:rsid w:val="00C0272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SenderinformationZchn">
    <w:name w:val="Sender information Zchn"/>
    <w:basedOn w:val="DefaultParagraphFont"/>
    <w:link w:val="Senderinformation"/>
    <w:rsid w:val="00C0272C"/>
    <w:rPr>
      <w:rFonts w:ascii="Arial" w:hAnsi="Arial" w:cs="Arial"/>
      <w:sz w:val="16"/>
    </w:rPr>
  </w:style>
  <w:style w:type="paragraph" w:customStyle="1" w:styleId="Tableheading">
    <w:name w:val="Table heading"/>
    <w:basedOn w:val="Normal"/>
    <w:qFormat/>
    <w:rsid w:val="00C0272C"/>
    <w:pPr>
      <w:spacing w:before="240" w:after="120"/>
      <w:jc w:val="center"/>
    </w:pPr>
    <w:rPr>
      <w:rFonts w:eastAsia="Times New Roman" w:cs="Arial"/>
      <w:b/>
    </w:rPr>
  </w:style>
  <w:style w:type="table" w:customStyle="1" w:styleId="TableJKU">
    <w:name w:val="Table JKU"/>
    <w:basedOn w:val="Gitternetztabelle5dunkelAkzent11"/>
    <w:uiPriority w:val="99"/>
    <w:rsid w:val="00F10DA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character" w:customStyle="1" w:styleId="Heading7Char">
    <w:name w:val="Heading 7 Char"/>
    <w:aliases w:val="Headline 7 Char"/>
    <w:basedOn w:val="DefaultParagraphFont"/>
    <w:link w:val="Heading7"/>
    <w:uiPriority w:val="9"/>
    <w:semiHidden/>
    <w:rsid w:val="00F10DA4"/>
    <w:rPr>
      <w:rFonts w:ascii="Arial" w:eastAsiaTheme="majorEastAsia" w:hAnsi="Arial" w:cstheme="majorBidi"/>
      <w:b/>
      <w:iCs/>
    </w:rPr>
  </w:style>
  <w:style w:type="character" w:customStyle="1" w:styleId="Heading8Char">
    <w:name w:val="Heading 8 Char"/>
    <w:aliases w:val="Headline 8 Char"/>
    <w:basedOn w:val="DefaultParagraphFont"/>
    <w:link w:val="Heading8"/>
    <w:uiPriority w:val="9"/>
    <w:semiHidden/>
    <w:rsid w:val="00F10DA4"/>
    <w:rPr>
      <w:rFonts w:ascii="Arial" w:eastAsiaTheme="majorEastAsia" w:hAnsi="Arial" w:cstheme="majorBidi"/>
      <w:b/>
      <w:szCs w:val="21"/>
    </w:rPr>
  </w:style>
  <w:style w:type="character" w:customStyle="1" w:styleId="Heading9Char">
    <w:name w:val="Heading 9 Char"/>
    <w:aliases w:val="Headline 9 Char"/>
    <w:basedOn w:val="DefaultParagraphFont"/>
    <w:link w:val="Heading9"/>
    <w:uiPriority w:val="9"/>
    <w:semiHidden/>
    <w:rsid w:val="00F10DA4"/>
    <w:rPr>
      <w:rFonts w:ascii="Arial" w:eastAsiaTheme="majorEastAsia" w:hAnsi="Arial" w:cstheme="majorBidi"/>
      <w:b/>
      <w:iCs/>
      <w:szCs w:val="21"/>
    </w:rPr>
  </w:style>
  <w:style w:type="paragraph" w:styleId="TOC6">
    <w:name w:val="toc 6"/>
    <w:basedOn w:val="Normal"/>
    <w:next w:val="Normal"/>
    <w:autoRedefine/>
    <w:uiPriority w:val="39"/>
    <w:semiHidden/>
    <w:rsid w:val="0061659C"/>
    <w:pPr>
      <w:tabs>
        <w:tab w:val="left" w:pos="3175"/>
        <w:tab w:val="right" w:leader="dot" w:pos="9968"/>
      </w:tabs>
      <w:spacing w:after="100"/>
      <w:ind w:left="3175" w:hanging="397"/>
    </w:pPr>
  </w:style>
  <w:style w:type="paragraph" w:customStyle="1" w:styleId="InformationenzumAbsender">
    <w:name w:val="Informationen zum Absender"/>
    <w:basedOn w:val="Normal"/>
    <w:link w:val="InformationenzumAbsenderZchn"/>
    <w:qFormat/>
    <w:rsid w:val="003706E8"/>
    <w:pPr>
      <w:framePr w:w="2194" w:h="3384" w:hSpace="141" w:wrap="around" w:vAnchor="text" w:hAnchor="page" w:x="8900" w:y="286"/>
      <w:spacing w:line="220" w:lineRule="exact"/>
    </w:pPr>
    <w:rPr>
      <w:rFonts w:cs="Arial"/>
      <w:sz w:val="16"/>
      <w:lang w:val="de-AT"/>
    </w:rPr>
  </w:style>
  <w:style w:type="character" w:customStyle="1" w:styleId="InformationenzumAbsenderZchn">
    <w:name w:val="Informationen zum Absender Zchn"/>
    <w:basedOn w:val="DefaultParagraphFont"/>
    <w:link w:val="InformationenzumAbsender"/>
    <w:rsid w:val="003706E8"/>
    <w:rPr>
      <w:rFonts w:ascii="Arial" w:hAnsi="Arial" w:cs="Arial"/>
      <w:sz w:val="16"/>
    </w:rPr>
  </w:style>
  <w:style w:type="paragraph" w:customStyle="1" w:styleId="DokumententitelJKU">
    <w:name w:val="Dokumententitel JKU"/>
    <w:basedOn w:val="Normal"/>
    <w:next w:val="Normal"/>
    <w:link w:val="DokumententitelJKUZchn"/>
    <w:qFormat/>
    <w:rsid w:val="003706E8"/>
    <w:pPr>
      <w:spacing w:before="240" w:after="360" w:line="240" w:lineRule="auto"/>
    </w:pPr>
    <w:rPr>
      <w:rFonts w:eastAsiaTheme="minorEastAsia"/>
      <w:b/>
      <w:caps/>
      <w:sz w:val="32"/>
      <w:lang w:val="de-AT"/>
    </w:rPr>
  </w:style>
  <w:style w:type="character" w:customStyle="1" w:styleId="DokumententitelJKUZchn">
    <w:name w:val="Dokumententitel JKU Zchn"/>
    <w:basedOn w:val="SubtitleChar"/>
    <w:link w:val="DokumententitelJKU"/>
    <w:rsid w:val="003706E8"/>
    <w:rPr>
      <w:rFonts w:ascii="Arial" w:eastAsiaTheme="minorEastAsia" w:hAnsi="Arial"/>
      <w:b/>
      <w:caps/>
      <w:sz w:val="32"/>
    </w:rPr>
  </w:style>
  <w:style w:type="paragraph" w:customStyle="1" w:styleId="paragraph">
    <w:name w:val="paragraph"/>
    <w:basedOn w:val="Normal"/>
    <w:rsid w:val="0020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DefaultParagraphFont"/>
    <w:rsid w:val="00202B86"/>
  </w:style>
  <w:style w:type="character" w:customStyle="1" w:styleId="eop">
    <w:name w:val="eop"/>
    <w:basedOn w:val="DefaultParagraphFont"/>
    <w:rsid w:val="00202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n\AppData\Local\Temp\JKU_Vorlage_Masterarbeit_ENn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5E1ECDBBB24EF39E840DABDA17D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0C8C9-AF44-42C3-9155-CA800F781EF7}"/>
      </w:docPartPr>
      <w:docPartBody>
        <w:p w:rsidR="00BC77D8" w:rsidRDefault="00BC77D8">
          <w:pPr>
            <w:pStyle w:val="885E1ECDBBB24EF39E840DABDA17D8F3"/>
          </w:pPr>
          <w:r w:rsidRPr="00BD49BE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7D8"/>
    <w:rsid w:val="006D0D48"/>
    <w:rsid w:val="00961862"/>
    <w:rsid w:val="00BC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67D472464D4A378DC8B6B512B5A8FB">
    <w:name w:val="7F67D472464D4A378DC8B6B512B5A8FB"/>
  </w:style>
  <w:style w:type="paragraph" w:customStyle="1" w:styleId="885E1ECDBBB24EF39E840DABDA17D8F3">
    <w:name w:val="885E1ECDBBB24EF39E840DABDA17D8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C4A88F42-795C-4691-AE62-4EDDD13B30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A88F42-795C-4691-AE62-4EDDD13B3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JKU_Vorlage_Masterarbeit_ENneu.dotx</Template>
  <TotalTime>0</TotalTime>
  <Pages>1</Pages>
  <Words>330</Words>
  <Characters>2082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name</dc:creator>
  <cp:keywords/>
  <dc:description/>
  <cp:lastModifiedBy>Simon Schuster</cp:lastModifiedBy>
  <cp:revision>105</cp:revision>
  <cp:lastPrinted>2019-10-29T20:35:00Z</cp:lastPrinted>
  <dcterms:created xsi:type="dcterms:W3CDTF">2018-10-08T20:33:00Z</dcterms:created>
  <dcterms:modified xsi:type="dcterms:W3CDTF">2019-10-29T20:35:00Z</dcterms:modified>
</cp:coreProperties>
</file>